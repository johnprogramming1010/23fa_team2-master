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16D2B" w:rsidR="0081477F" w:rsidP="1AD28339" w:rsidRDefault="008D1FC7" w14:paraId="7C8130FD" w14:textId="42E77C5A">
      <w:pPr>
        <w:pStyle w:val="Title"/>
        <w:spacing w:after="160"/>
        <w:jc w:val="center"/>
        <w:rPr>
          <w:b/>
          <w:bCs/>
          <w:sz w:val="44"/>
          <w:szCs w:val="44"/>
        </w:rPr>
      </w:pPr>
      <w:bookmarkStart w:name="_Hlk73794424" w:id="0"/>
      <w:r w:rsidRPr="1AD28339">
        <w:rPr>
          <w:b/>
          <w:bCs/>
          <w:sz w:val="44"/>
          <w:szCs w:val="44"/>
        </w:rPr>
        <w:t>Sprint Report</w:t>
      </w:r>
    </w:p>
    <w:sdt>
      <w:sdtPr>
        <w:rPr>
          <w:rFonts w:asciiTheme="minorHAnsi" w:hAnsiTheme="minorHAnsi"/>
          <w:sz w:val="22"/>
        </w:rPr>
        <w:id w:val="1544939610"/>
        <w:docPartObj>
          <w:docPartGallery w:val="Table of Contents"/>
          <w:docPartUnique/>
        </w:docPartObj>
      </w:sdtPr>
      <w:sdtEndPr>
        <w:rPr>
          <w:b/>
          <w:bCs/>
          <w:noProof/>
        </w:rPr>
      </w:sdtEndPr>
      <w:sdtContent>
        <w:p w:rsidR="00044C8C" w:rsidP="000E1749" w:rsidRDefault="00044C8C" w14:paraId="03414CA1" w14:textId="77777777">
          <w:pPr>
            <w:pStyle w:val="TOCHeading"/>
            <w:ind w:left="450"/>
          </w:pPr>
          <w:r>
            <w:t>Contents</w:t>
          </w:r>
        </w:p>
        <w:p w:rsidR="005242A8" w:rsidRDefault="00044C8C" w14:paraId="7B25738F" w14:textId="77777777">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history="1" w:anchor="_Toc146121850">
            <w:r w:rsidRPr="00813FC3" w:rsidR="005242A8">
              <w:rPr>
                <w:rStyle w:val="Hyperlink"/>
                <w:noProof/>
              </w:rPr>
              <w:t>1</w:t>
            </w:r>
            <w:r w:rsidR="005242A8">
              <w:rPr>
                <w:rFonts w:eastAsiaTheme="minorEastAsia"/>
                <w:noProof/>
              </w:rPr>
              <w:tab/>
            </w:r>
            <w:r w:rsidRPr="00813FC3" w:rsidR="005242A8">
              <w:rPr>
                <w:rStyle w:val="Hyperlink"/>
                <w:noProof/>
              </w:rPr>
              <w:t>Document Ownership</w:t>
            </w:r>
            <w:r w:rsidR="005242A8">
              <w:rPr>
                <w:noProof/>
                <w:webHidden/>
              </w:rPr>
              <w:tab/>
            </w:r>
            <w:r w:rsidR="005242A8">
              <w:rPr>
                <w:noProof/>
                <w:webHidden/>
              </w:rPr>
              <w:fldChar w:fldCharType="begin"/>
            </w:r>
            <w:r w:rsidR="005242A8">
              <w:rPr>
                <w:noProof/>
                <w:webHidden/>
              </w:rPr>
              <w:instrText xml:space="preserve"> PAGEREF _Toc146121850 \h </w:instrText>
            </w:r>
            <w:r w:rsidR="005242A8">
              <w:rPr>
                <w:noProof/>
                <w:webHidden/>
              </w:rPr>
            </w:r>
            <w:r w:rsidR="005242A8">
              <w:rPr>
                <w:noProof/>
                <w:webHidden/>
              </w:rPr>
              <w:fldChar w:fldCharType="separate"/>
            </w:r>
            <w:r w:rsidR="005242A8">
              <w:rPr>
                <w:noProof/>
                <w:webHidden/>
              </w:rPr>
              <w:t>1</w:t>
            </w:r>
            <w:r w:rsidR="005242A8">
              <w:rPr>
                <w:noProof/>
                <w:webHidden/>
              </w:rPr>
              <w:fldChar w:fldCharType="end"/>
            </w:r>
          </w:hyperlink>
        </w:p>
        <w:p w:rsidR="005242A8" w:rsidRDefault="00000000" w14:paraId="66CF2232" w14:textId="77777777">
          <w:pPr>
            <w:pStyle w:val="TOC1"/>
            <w:tabs>
              <w:tab w:val="left" w:pos="440"/>
              <w:tab w:val="right" w:leader="dot" w:pos="10790"/>
            </w:tabs>
            <w:rPr>
              <w:rFonts w:eastAsiaTheme="minorEastAsia"/>
              <w:noProof/>
            </w:rPr>
          </w:pPr>
          <w:hyperlink w:history="1" w:anchor="_Toc146121851">
            <w:r w:rsidRPr="00813FC3" w:rsidR="005242A8">
              <w:rPr>
                <w:rStyle w:val="Hyperlink"/>
                <w:noProof/>
              </w:rPr>
              <w:t>2</w:t>
            </w:r>
            <w:r w:rsidR="005242A8">
              <w:rPr>
                <w:rFonts w:eastAsiaTheme="minorEastAsia"/>
                <w:noProof/>
              </w:rPr>
              <w:tab/>
            </w:r>
            <w:r w:rsidRPr="00813FC3" w:rsidR="005242A8">
              <w:rPr>
                <w:rStyle w:val="Hyperlink"/>
                <w:noProof/>
              </w:rPr>
              <w:t>Class Diagram</w:t>
            </w:r>
            <w:r w:rsidR="005242A8">
              <w:rPr>
                <w:noProof/>
                <w:webHidden/>
              </w:rPr>
              <w:tab/>
            </w:r>
            <w:r w:rsidR="005242A8">
              <w:rPr>
                <w:noProof/>
                <w:webHidden/>
              </w:rPr>
              <w:fldChar w:fldCharType="begin"/>
            </w:r>
            <w:r w:rsidR="005242A8">
              <w:rPr>
                <w:noProof/>
                <w:webHidden/>
              </w:rPr>
              <w:instrText xml:space="preserve"> PAGEREF _Toc146121851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rsidR="005242A8" w:rsidRDefault="00000000" w14:paraId="335FC2A3" w14:textId="77777777">
          <w:pPr>
            <w:pStyle w:val="TOC1"/>
            <w:tabs>
              <w:tab w:val="left" w:pos="440"/>
              <w:tab w:val="right" w:leader="dot" w:pos="10790"/>
            </w:tabs>
            <w:rPr>
              <w:rFonts w:eastAsiaTheme="minorEastAsia"/>
              <w:noProof/>
            </w:rPr>
          </w:pPr>
          <w:hyperlink w:history="1" w:anchor="_Toc146121852">
            <w:r w:rsidRPr="00813FC3" w:rsidR="005242A8">
              <w:rPr>
                <w:rStyle w:val="Hyperlink"/>
                <w:noProof/>
              </w:rPr>
              <w:t>3</w:t>
            </w:r>
            <w:r w:rsidR="005242A8">
              <w:rPr>
                <w:rFonts w:eastAsiaTheme="minorEastAsia"/>
                <w:noProof/>
              </w:rPr>
              <w:tab/>
            </w:r>
            <w:r w:rsidRPr="00813FC3" w:rsidR="005242A8">
              <w:rPr>
                <w:rStyle w:val="Hyperlink"/>
                <w:noProof/>
              </w:rPr>
              <w:t>Data Persistence</w:t>
            </w:r>
            <w:r w:rsidR="005242A8">
              <w:rPr>
                <w:noProof/>
                <w:webHidden/>
              </w:rPr>
              <w:tab/>
            </w:r>
            <w:r w:rsidR="005242A8">
              <w:rPr>
                <w:noProof/>
                <w:webHidden/>
              </w:rPr>
              <w:fldChar w:fldCharType="begin"/>
            </w:r>
            <w:r w:rsidR="005242A8">
              <w:rPr>
                <w:noProof/>
                <w:webHidden/>
              </w:rPr>
              <w:instrText xml:space="preserve"> PAGEREF _Toc146121852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rsidR="005242A8" w:rsidRDefault="00000000" w14:paraId="7BBAC552" w14:textId="77777777">
          <w:pPr>
            <w:pStyle w:val="TOC1"/>
            <w:tabs>
              <w:tab w:val="left" w:pos="440"/>
              <w:tab w:val="right" w:leader="dot" w:pos="10790"/>
            </w:tabs>
            <w:rPr>
              <w:rFonts w:eastAsiaTheme="minorEastAsia"/>
              <w:noProof/>
            </w:rPr>
          </w:pPr>
          <w:hyperlink w:history="1" w:anchor="_Toc146121853">
            <w:r w:rsidRPr="00813FC3" w:rsidR="005242A8">
              <w:rPr>
                <w:rStyle w:val="Hyperlink"/>
                <w:noProof/>
              </w:rPr>
              <w:t>4</w:t>
            </w:r>
            <w:r w:rsidR="005242A8">
              <w:rPr>
                <w:rFonts w:eastAsiaTheme="minorEastAsia"/>
                <w:noProof/>
              </w:rPr>
              <w:tab/>
            </w:r>
            <w:r w:rsidRPr="00813FC3" w:rsidR="005242A8">
              <w:rPr>
                <w:rStyle w:val="Hyperlink"/>
                <w:noProof/>
              </w:rPr>
              <w:t>System Tests</w:t>
            </w:r>
            <w:r w:rsidR="005242A8">
              <w:rPr>
                <w:noProof/>
                <w:webHidden/>
              </w:rPr>
              <w:tab/>
            </w:r>
            <w:r w:rsidR="005242A8">
              <w:rPr>
                <w:noProof/>
                <w:webHidden/>
              </w:rPr>
              <w:fldChar w:fldCharType="begin"/>
            </w:r>
            <w:r w:rsidR="005242A8">
              <w:rPr>
                <w:noProof/>
                <w:webHidden/>
              </w:rPr>
              <w:instrText xml:space="preserve"> PAGEREF _Toc146121853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rsidR="005242A8" w:rsidRDefault="00000000" w14:paraId="4730E063" w14:textId="77777777">
          <w:pPr>
            <w:pStyle w:val="TOC1"/>
            <w:tabs>
              <w:tab w:val="left" w:pos="440"/>
              <w:tab w:val="right" w:leader="dot" w:pos="10790"/>
            </w:tabs>
            <w:rPr>
              <w:rFonts w:eastAsiaTheme="minorEastAsia"/>
              <w:noProof/>
            </w:rPr>
          </w:pPr>
          <w:hyperlink w:history="1" w:anchor="_Toc146121854">
            <w:r w:rsidRPr="00813FC3" w:rsidR="005242A8">
              <w:rPr>
                <w:rStyle w:val="Hyperlink"/>
                <w:noProof/>
              </w:rPr>
              <w:t>5</w:t>
            </w:r>
            <w:r w:rsidR="005242A8">
              <w:rPr>
                <w:rFonts w:eastAsiaTheme="minorEastAsia"/>
                <w:noProof/>
              </w:rPr>
              <w:tab/>
            </w:r>
            <w:r w:rsidRPr="00813FC3" w:rsidR="005242A8">
              <w:rPr>
                <w:rStyle w:val="Hyperlink"/>
                <w:noProof/>
              </w:rPr>
              <w:t>Retrospective</w:t>
            </w:r>
            <w:r w:rsidR="005242A8">
              <w:rPr>
                <w:noProof/>
                <w:webHidden/>
              </w:rPr>
              <w:tab/>
            </w:r>
            <w:r w:rsidR="005242A8">
              <w:rPr>
                <w:noProof/>
                <w:webHidden/>
              </w:rPr>
              <w:fldChar w:fldCharType="begin"/>
            </w:r>
            <w:r w:rsidR="005242A8">
              <w:rPr>
                <w:noProof/>
                <w:webHidden/>
              </w:rPr>
              <w:instrText xml:space="preserve"> PAGEREF _Toc146121854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rsidR="005242A8" w:rsidRDefault="00000000" w14:paraId="391D0AB6" w14:textId="77777777">
          <w:pPr>
            <w:pStyle w:val="TOC1"/>
            <w:tabs>
              <w:tab w:val="left" w:pos="440"/>
              <w:tab w:val="right" w:leader="dot" w:pos="10790"/>
            </w:tabs>
            <w:rPr>
              <w:rFonts w:eastAsiaTheme="minorEastAsia"/>
              <w:noProof/>
            </w:rPr>
          </w:pPr>
          <w:hyperlink w:history="1" w:anchor="_Toc146121855">
            <w:r w:rsidRPr="00813FC3" w:rsidR="005242A8">
              <w:rPr>
                <w:rStyle w:val="Hyperlink"/>
                <w:noProof/>
              </w:rPr>
              <w:t>6</w:t>
            </w:r>
            <w:r w:rsidR="005242A8">
              <w:rPr>
                <w:rFonts w:eastAsiaTheme="minorEastAsia"/>
                <w:noProof/>
              </w:rPr>
              <w:tab/>
            </w:r>
            <w:r w:rsidRPr="00813FC3" w:rsidR="005242A8">
              <w:rPr>
                <w:rStyle w:val="Hyperlink"/>
                <w:noProof/>
              </w:rPr>
              <w:t>Mid Sprint Demo</w:t>
            </w:r>
            <w:r w:rsidR="005242A8">
              <w:rPr>
                <w:noProof/>
                <w:webHidden/>
              </w:rPr>
              <w:tab/>
            </w:r>
            <w:r w:rsidR="005242A8">
              <w:rPr>
                <w:noProof/>
                <w:webHidden/>
              </w:rPr>
              <w:fldChar w:fldCharType="begin"/>
            </w:r>
            <w:r w:rsidR="005242A8">
              <w:rPr>
                <w:noProof/>
                <w:webHidden/>
              </w:rPr>
              <w:instrText xml:space="preserve"> PAGEREF _Toc146121855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rsidR="005242A8" w:rsidRDefault="00000000" w14:paraId="2A30AC4E" w14:textId="77777777">
          <w:pPr>
            <w:pStyle w:val="TOC1"/>
            <w:tabs>
              <w:tab w:val="left" w:pos="440"/>
              <w:tab w:val="right" w:leader="dot" w:pos="10790"/>
            </w:tabs>
            <w:rPr>
              <w:rFonts w:eastAsiaTheme="minorEastAsia"/>
              <w:noProof/>
            </w:rPr>
          </w:pPr>
          <w:hyperlink w:history="1" w:anchor="_Toc146121856">
            <w:r w:rsidRPr="00813FC3" w:rsidR="005242A8">
              <w:rPr>
                <w:rStyle w:val="Hyperlink"/>
                <w:noProof/>
              </w:rPr>
              <w:t>7</w:t>
            </w:r>
            <w:r w:rsidR="005242A8">
              <w:rPr>
                <w:rFonts w:eastAsiaTheme="minorEastAsia"/>
                <w:noProof/>
              </w:rPr>
              <w:tab/>
            </w:r>
            <w:r w:rsidRPr="00813FC3" w:rsidR="005242A8">
              <w:rPr>
                <w:rStyle w:val="Hyperlink"/>
                <w:noProof/>
              </w:rPr>
              <w:t>Video Demo</w:t>
            </w:r>
            <w:r w:rsidR="005242A8">
              <w:rPr>
                <w:noProof/>
                <w:webHidden/>
              </w:rPr>
              <w:tab/>
            </w:r>
            <w:r w:rsidR="005242A8">
              <w:rPr>
                <w:noProof/>
                <w:webHidden/>
              </w:rPr>
              <w:fldChar w:fldCharType="begin"/>
            </w:r>
            <w:r w:rsidR="005242A8">
              <w:rPr>
                <w:noProof/>
                <w:webHidden/>
              </w:rPr>
              <w:instrText xml:space="preserve"> PAGEREF _Toc146121856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rsidR="00044C8C" w:rsidP="006A702E" w:rsidRDefault="00044C8C" w14:paraId="284EEB0D" w14:textId="77777777">
          <w:pPr>
            <w:rPr>
              <w:b/>
              <w:bCs/>
              <w:noProof/>
            </w:rPr>
          </w:pPr>
          <w:r>
            <w:rPr>
              <w:b/>
              <w:bCs/>
              <w:noProof/>
            </w:rPr>
            <w:fldChar w:fldCharType="end"/>
          </w:r>
        </w:p>
      </w:sdtContent>
    </w:sdt>
    <w:p w:rsidR="006A511A" w:rsidP="00130E87" w:rsidRDefault="008D1FC7" w14:paraId="769C2CD5" w14:textId="77777777">
      <w:pPr>
        <w:pStyle w:val="Heading1"/>
      </w:pPr>
      <w:bookmarkStart w:name="_Document_Ownership" w:id="1"/>
      <w:bookmarkStart w:name="_Toc146121850" w:id="2"/>
      <w:bookmarkEnd w:id="1"/>
      <w:r>
        <w:t>Document Ownership</w:t>
      </w:r>
      <w:bookmarkEnd w:id="2"/>
    </w:p>
    <w:p w:rsidRPr="008D1FC7" w:rsidR="008D1FC7" w:rsidP="008D1FC7" w:rsidRDefault="008D1FC7" w14:paraId="6070E2C9" w14:textId="77777777">
      <w:pPr>
        <w:spacing w:before="160"/>
      </w:pPr>
      <w:r>
        <w:t xml:space="preserve">This document is contained in your GitHub repository in a folder named </w:t>
      </w:r>
      <w:r>
        <w:rPr>
          <w:i/>
        </w:rPr>
        <w:t>docs</w:t>
      </w:r>
      <w:r>
        <w:t xml:space="preserve">. At the end of the Sprint, Sections </w:t>
      </w:r>
      <w:r w:rsidR="00C24232">
        <w:t>2</w:t>
      </w:r>
      <w:r>
        <w:t xml:space="preserve"> and </w:t>
      </w:r>
      <w:r w:rsidR="00C24232">
        <w:t>3</w:t>
      </w:r>
      <w:r>
        <w:t xml:space="preserve"> will contain information you supply.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1"/>
        <w:gridCol w:w="3000"/>
        <w:gridCol w:w="3474"/>
      </w:tblGrid>
      <w:tr w:rsidRPr="004A22EE" w:rsidR="008D1FC7" w:rsidTr="00285067" w14:paraId="7953ACB3" w14:textId="77777777">
        <w:tc>
          <w:tcPr>
            <w:tcW w:w="1561" w:type="dxa"/>
          </w:tcPr>
          <w:tbl>
            <w:tblPr>
              <w:tblStyle w:val="TableGrid"/>
              <w:tblW w:w="13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10"/>
              <w:gridCol w:w="535"/>
            </w:tblGrid>
            <w:tr w:rsidRPr="004A22EE" w:rsidR="008D1FC7" w:rsidTr="00285067" w14:paraId="644F866C" w14:textId="77777777">
              <w:tc>
                <w:tcPr>
                  <w:tcW w:w="810" w:type="dxa"/>
                </w:tcPr>
                <w:p w:rsidRPr="004A22EE" w:rsidR="008D1FC7" w:rsidP="00285067" w:rsidRDefault="008D1FC7" w14:paraId="65B91927" w14:textId="77777777">
                  <w:pPr>
                    <w:tabs>
                      <w:tab w:val="left" w:pos="4665"/>
                    </w:tabs>
                    <w:jc w:val="right"/>
                    <w:rPr>
                      <w:rFonts w:cstheme="minorHAnsi"/>
                    </w:rPr>
                  </w:pPr>
                  <w:r>
                    <w:rPr>
                      <w:rFonts w:cstheme="minorHAnsi"/>
                    </w:rPr>
                    <w:t>Team</w:t>
                  </w:r>
                </w:p>
              </w:tc>
              <w:tc>
                <w:tcPr>
                  <w:tcW w:w="535" w:type="dxa"/>
                  <w:tcBorders>
                    <w:bottom w:val="single" w:color="auto" w:sz="4" w:space="0"/>
                  </w:tcBorders>
                </w:tcPr>
                <w:p w:rsidRPr="004A22EE" w:rsidR="008D1FC7" w:rsidP="00285067" w:rsidRDefault="005940C0" w14:paraId="0906C8BC" w14:textId="07058404">
                  <w:pPr>
                    <w:tabs>
                      <w:tab w:val="left" w:pos="4665"/>
                    </w:tabs>
                    <w:rPr>
                      <w:rFonts w:cstheme="minorHAnsi"/>
                    </w:rPr>
                  </w:pPr>
                  <w:r>
                    <w:rPr>
                      <w:rFonts w:cstheme="minorHAnsi"/>
                    </w:rPr>
                    <w:t>2</w:t>
                  </w:r>
                </w:p>
              </w:tc>
            </w:tr>
          </w:tbl>
          <w:p w:rsidRPr="004A22EE" w:rsidR="008D1FC7" w:rsidP="00285067" w:rsidRDefault="008D1FC7" w14:paraId="59E4CAEE" w14:textId="77777777">
            <w:pPr>
              <w:rPr>
                <w:rFonts w:cstheme="minorHAnsi"/>
                <w:sz w:val="24"/>
              </w:rPr>
            </w:pPr>
          </w:p>
        </w:tc>
        <w:tc>
          <w:tcPr>
            <w:tcW w:w="3000" w:type="dxa"/>
          </w:tcPr>
          <w:p w:rsidRPr="004A22EE" w:rsidR="008D1FC7" w:rsidP="00285067" w:rsidRDefault="008D1FC7" w14:paraId="3949E34E" w14:textId="77777777">
            <w:pPr>
              <w:rPr>
                <w:rFonts w:cstheme="minorHAnsi"/>
                <w:sz w:val="24"/>
              </w:rPr>
            </w:pPr>
            <w:r>
              <w:rPr>
                <w:rFonts w:cstheme="minorHAnsi"/>
              </w:rPr>
              <w:t>Team</w:t>
            </w:r>
            <w:r w:rsidRPr="004A22EE">
              <w:rPr>
                <w:rFonts w:cstheme="minorHAnsi"/>
              </w:rPr>
              <w:t xml:space="preserve"> Member Names</w:t>
            </w:r>
          </w:p>
        </w:tc>
        <w:tc>
          <w:tcPr>
            <w:tcW w:w="3474" w:type="dxa"/>
          </w:tcPr>
          <w:p w:rsidRPr="004A22EE" w:rsidR="008D1FC7" w:rsidP="00285067" w:rsidRDefault="008D1FC7" w14:paraId="62A1EED1" w14:textId="77777777">
            <w:pPr>
              <w:rPr>
                <w:rFonts w:cstheme="minorHAnsi"/>
                <w:sz w:val="24"/>
              </w:rPr>
            </w:pPr>
          </w:p>
        </w:tc>
      </w:tr>
      <w:tr w:rsidRPr="004A22EE" w:rsidR="008D1FC7" w:rsidTr="00285067" w14:paraId="665AE86C" w14:textId="77777777">
        <w:tc>
          <w:tcPr>
            <w:tcW w:w="1561" w:type="dxa"/>
          </w:tcPr>
          <w:p w:rsidRPr="004A22EE" w:rsidR="008D1FC7" w:rsidP="00285067" w:rsidRDefault="008D1FC7" w14:paraId="1A155AFF" w14:textId="77777777">
            <w:pPr>
              <w:rPr>
                <w:rFonts w:cstheme="minorHAnsi"/>
                <w:sz w:val="24"/>
              </w:rPr>
            </w:pPr>
          </w:p>
        </w:tc>
        <w:tc>
          <w:tcPr>
            <w:tcW w:w="3000" w:type="dxa"/>
          </w:tcPr>
          <w:tbl>
            <w:tblPr>
              <w:tblStyle w:val="TableGrid"/>
              <w:tblW w:w="27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8"/>
              <w:gridCol w:w="2346"/>
            </w:tblGrid>
            <w:tr w:rsidRPr="004A22EE" w:rsidR="008D1FC7" w:rsidTr="00285067" w14:paraId="15EC0F97" w14:textId="77777777">
              <w:tc>
                <w:tcPr>
                  <w:tcW w:w="438" w:type="dxa"/>
                </w:tcPr>
                <w:p w:rsidRPr="004A22EE" w:rsidR="008D1FC7" w:rsidP="00285067" w:rsidRDefault="008D1FC7" w14:paraId="4050A7CD" w14:textId="77777777">
                  <w:pPr>
                    <w:tabs>
                      <w:tab w:val="left" w:pos="4665"/>
                    </w:tabs>
                    <w:rPr>
                      <w:rFonts w:cstheme="minorHAnsi"/>
                    </w:rPr>
                  </w:pPr>
                  <w:r w:rsidRPr="004A22EE">
                    <w:rPr>
                      <w:rFonts w:cstheme="minorHAnsi"/>
                    </w:rPr>
                    <w:t>1.</w:t>
                  </w:r>
                </w:p>
              </w:tc>
              <w:tc>
                <w:tcPr>
                  <w:tcW w:w="2346" w:type="dxa"/>
                  <w:tcBorders>
                    <w:bottom w:val="single" w:color="auto" w:sz="4" w:space="0"/>
                  </w:tcBorders>
                </w:tcPr>
                <w:p w:rsidRPr="004A22EE" w:rsidR="008D1FC7" w:rsidP="00285067" w:rsidRDefault="005940C0" w14:paraId="71424208" w14:textId="16A045CC">
                  <w:pPr>
                    <w:tabs>
                      <w:tab w:val="left" w:pos="4665"/>
                    </w:tabs>
                    <w:rPr>
                      <w:rFonts w:cstheme="minorHAnsi"/>
                    </w:rPr>
                  </w:pPr>
                  <w:r>
                    <w:rPr>
                      <w:rFonts w:cstheme="minorHAnsi"/>
                    </w:rPr>
                    <w:t>Himanshu Patel</w:t>
                  </w:r>
                </w:p>
              </w:tc>
            </w:tr>
            <w:tr w:rsidRPr="004A22EE" w:rsidR="008D1FC7" w:rsidTr="00285067" w14:paraId="1FEEF726" w14:textId="77777777">
              <w:tc>
                <w:tcPr>
                  <w:tcW w:w="438" w:type="dxa"/>
                </w:tcPr>
                <w:p w:rsidRPr="004A22EE" w:rsidR="008D1FC7" w:rsidP="00285067" w:rsidRDefault="008D1FC7" w14:paraId="1C1ECFE0" w14:textId="77777777">
                  <w:pPr>
                    <w:tabs>
                      <w:tab w:val="left" w:pos="4665"/>
                    </w:tabs>
                    <w:rPr>
                      <w:rFonts w:cstheme="minorHAnsi"/>
                    </w:rPr>
                  </w:pPr>
                  <w:r w:rsidRPr="004A22EE">
                    <w:rPr>
                      <w:rFonts w:cstheme="minorHAnsi"/>
                    </w:rPr>
                    <w:t>2.</w:t>
                  </w:r>
                </w:p>
              </w:tc>
              <w:tc>
                <w:tcPr>
                  <w:tcW w:w="2346" w:type="dxa"/>
                  <w:tcBorders>
                    <w:top w:val="single" w:color="auto" w:sz="4" w:space="0"/>
                    <w:bottom w:val="single" w:color="auto" w:sz="4" w:space="0"/>
                  </w:tcBorders>
                </w:tcPr>
                <w:p w:rsidRPr="004A22EE" w:rsidR="008D1FC7" w:rsidP="00285067" w:rsidRDefault="005940C0" w14:paraId="65198ACE" w14:textId="1AC94147">
                  <w:pPr>
                    <w:tabs>
                      <w:tab w:val="left" w:pos="4665"/>
                    </w:tabs>
                    <w:rPr>
                      <w:rFonts w:cstheme="minorHAnsi"/>
                    </w:rPr>
                  </w:pPr>
                  <w:r>
                    <w:rPr>
                      <w:rFonts w:cstheme="minorHAnsi"/>
                    </w:rPr>
                    <w:t xml:space="preserve">Grayson Wall </w:t>
                  </w:r>
                </w:p>
              </w:tc>
            </w:tr>
          </w:tbl>
          <w:p w:rsidRPr="004A22EE" w:rsidR="008D1FC7" w:rsidP="00285067" w:rsidRDefault="008D1FC7" w14:paraId="2D8C3F61" w14:textId="77777777">
            <w:pPr>
              <w:tabs>
                <w:tab w:val="left" w:pos="4665"/>
              </w:tabs>
              <w:rPr>
                <w:rFonts w:cstheme="minorHAnsi"/>
              </w:rPr>
            </w:pPr>
          </w:p>
        </w:tc>
        <w:tc>
          <w:tcPr>
            <w:tcW w:w="3474" w:type="dxa"/>
          </w:tcPr>
          <w:tbl>
            <w:tblPr>
              <w:tblStyle w:val="TableGrid"/>
              <w:tblW w:w="27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8"/>
              <w:gridCol w:w="2346"/>
            </w:tblGrid>
            <w:tr w:rsidRPr="004A22EE" w:rsidR="008D1FC7" w:rsidTr="00285067" w14:paraId="07302129" w14:textId="77777777">
              <w:tc>
                <w:tcPr>
                  <w:tcW w:w="438" w:type="dxa"/>
                </w:tcPr>
                <w:p w:rsidRPr="004A22EE" w:rsidR="008D1FC7" w:rsidP="00285067" w:rsidRDefault="008D1FC7" w14:paraId="78682628" w14:textId="77777777">
                  <w:pPr>
                    <w:tabs>
                      <w:tab w:val="left" w:pos="4665"/>
                    </w:tabs>
                    <w:rPr>
                      <w:rFonts w:cstheme="minorHAnsi"/>
                    </w:rPr>
                  </w:pPr>
                  <w:r w:rsidRPr="004A22EE">
                    <w:rPr>
                      <w:rFonts w:cstheme="minorHAnsi"/>
                    </w:rPr>
                    <w:t>3.</w:t>
                  </w:r>
                </w:p>
              </w:tc>
              <w:tc>
                <w:tcPr>
                  <w:tcW w:w="2346" w:type="dxa"/>
                  <w:tcBorders>
                    <w:bottom w:val="single" w:color="auto" w:sz="4" w:space="0"/>
                  </w:tcBorders>
                </w:tcPr>
                <w:p w:rsidRPr="004A22EE" w:rsidR="008D1FC7" w:rsidP="00285067" w:rsidRDefault="005940C0" w14:paraId="4E8CB608" w14:textId="449F0725">
                  <w:pPr>
                    <w:tabs>
                      <w:tab w:val="left" w:pos="4665"/>
                    </w:tabs>
                    <w:rPr>
                      <w:rFonts w:cstheme="minorHAnsi"/>
                    </w:rPr>
                  </w:pPr>
                  <w:r>
                    <w:rPr>
                      <w:rFonts w:cstheme="minorHAnsi"/>
                    </w:rPr>
                    <w:t>Jeremy Scott</w:t>
                  </w:r>
                </w:p>
              </w:tc>
            </w:tr>
            <w:tr w:rsidRPr="004A22EE" w:rsidR="008D1FC7" w:rsidTr="00285067" w14:paraId="24C82F61" w14:textId="77777777">
              <w:tc>
                <w:tcPr>
                  <w:tcW w:w="438" w:type="dxa"/>
                </w:tcPr>
                <w:p w:rsidRPr="004A22EE" w:rsidR="008D1FC7" w:rsidP="00285067" w:rsidRDefault="008D1FC7" w14:paraId="5C74C39C" w14:textId="77777777">
                  <w:pPr>
                    <w:tabs>
                      <w:tab w:val="left" w:pos="4665"/>
                    </w:tabs>
                    <w:rPr>
                      <w:rFonts w:cstheme="minorHAnsi"/>
                    </w:rPr>
                  </w:pPr>
                  <w:r w:rsidRPr="004A22EE">
                    <w:rPr>
                      <w:rFonts w:cstheme="minorHAnsi"/>
                    </w:rPr>
                    <w:t>4.</w:t>
                  </w:r>
                </w:p>
              </w:tc>
              <w:tc>
                <w:tcPr>
                  <w:tcW w:w="2346" w:type="dxa"/>
                  <w:tcBorders>
                    <w:top w:val="single" w:color="auto" w:sz="4" w:space="0"/>
                    <w:bottom w:val="single" w:color="auto" w:sz="4" w:space="0"/>
                  </w:tcBorders>
                </w:tcPr>
                <w:p w:rsidRPr="004A22EE" w:rsidR="008D1FC7" w:rsidP="00285067" w:rsidRDefault="005940C0" w14:paraId="06812DD6" w14:textId="46FBDA0E">
                  <w:pPr>
                    <w:tabs>
                      <w:tab w:val="left" w:pos="4665"/>
                    </w:tabs>
                    <w:rPr>
                      <w:rFonts w:cstheme="minorHAnsi"/>
                    </w:rPr>
                  </w:pPr>
                  <w:r>
                    <w:rPr>
                      <w:rFonts w:cstheme="minorHAnsi"/>
                    </w:rPr>
                    <w:t>Ryan Scandrol</w:t>
                  </w:r>
                </w:p>
              </w:tc>
            </w:tr>
            <w:tr w:rsidRPr="004A22EE" w:rsidR="008D1FC7" w:rsidTr="00285067" w14:paraId="611D5120" w14:textId="77777777">
              <w:tc>
                <w:tcPr>
                  <w:tcW w:w="438" w:type="dxa"/>
                </w:tcPr>
                <w:p w:rsidRPr="004A22EE" w:rsidR="008D1FC7" w:rsidP="00285067" w:rsidRDefault="008D1FC7" w14:paraId="2ECE5E67" w14:textId="77777777">
                  <w:pPr>
                    <w:tabs>
                      <w:tab w:val="left" w:pos="4665"/>
                    </w:tabs>
                    <w:rPr>
                      <w:rFonts w:cstheme="minorHAnsi"/>
                    </w:rPr>
                  </w:pPr>
                  <w:r w:rsidRPr="004A22EE">
                    <w:rPr>
                      <w:rFonts w:cstheme="minorHAnsi"/>
                    </w:rPr>
                    <w:t>5.</w:t>
                  </w:r>
                </w:p>
              </w:tc>
              <w:tc>
                <w:tcPr>
                  <w:tcW w:w="2346" w:type="dxa"/>
                  <w:tcBorders>
                    <w:top w:val="single" w:color="auto" w:sz="4" w:space="0"/>
                    <w:bottom w:val="single" w:color="auto" w:sz="4" w:space="0"/>
                  </w:tcBorders>
                </w:tcPr>
                <w:p w:rsidRPr="004A22EE" w:rsidR="008D1FC7" w:rsidP="00285067" w:rsidRDefault="005940C0" w14:paraId="3E0857CE" w14:textId="6392EA0F">
                  <w:pPr>
                    <w:tabs>
                      <w:tab w:val="left" w:pos="4665"/>
                    </w:tabs>
                    <w:rPr>
                      <w:rFonts w:cstheme="minorHAnsi"/>
                    </w:rPr>
                  </w:pPr>
                  <w:r>
                    <w:rPr>
                      <w:rFonts w:cstheme="minorHAnsi"/>
                    </w:rPr>
                    <w:t>John James</w:t>
                  </w:r>
                </w:p>
              </w:tc>
            </w:tr>
          </w:tbl>
          <w:p w:rsidRPr="004A22EE" w:rsidR="008D1FC7" w:rsidP="00285067" w:rsidRDefault="008D1FC7" w14:paraId="3CBE29EB" w14:textId="77777777">
            <w:pPr>
              <w:tabs>
                <w:tab w:val="left" w:pos="4665"/>
              </w:tabs>
              <w:rPr>
                <w:rFonts w:cstheme="minorHAnsi"/>
              </w:rPr>
            </w:pPr>
          </w:p>
        </w:tc>
      </w:tr>
    </w:tbl>
    <w:p w:rsidR="00130E87" w:rsidP="00130E87" w:rsidRDefault="00130E87" w14:paraId="48935F16" w14:textId="77777777">
      <w:pPr>
        <w:spacing w:before="160"/>
      </w:pPr>
      <w:bookmarkStart w:name="_Toc108703027" w:id="3"/>
      <w:r>
        <w:t xml:space="preserve">Video Link(s) (See </w:t>
      </w:r>
      <w:hyperlink w:history="1" w:anchor="_Video_Demo">
        <w:r w:rsidRPr="00130E87">
          <w:rPr>
            <w:rStyle w:val="Hyperlink"/>
          </w:rPr>
          <w:t>Section</w:t>
        </w:r>
        <w:r w:rsidR="005242A8">
          <w:rPr>
            <w:rStyle w:val="Hyperlink"/>
          </w:rPr>
          <w:t xml:space="preserve"> 7</w:t>
        </w:r>
      </w:hyperlink>
      <w:r>
        <w:t>):</w:t>
      </w:r>
    </w:p>
    <w:tbl>
      <w:tblPr>
        <w:tblStyle w:val="TableGrid"/>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746"/>
      </w:tblGrid>
      <w:tr w:rsidRPr="006C69C6" w:rsidR="00130E87" w:rsidTr="1AD28339" w14:paraId="7DF69558" w14:textId="77777777">
        <w:tc>
          <w:tcPr>
            <w:tcW w:w="9746" w:type="dxa"/>
            <w:tcBorders>
              <w:bottom w:val="single" w:color="auto" w:sz="4" w:space="0"/>
            </w:tcBorders>
          </w:tcPr>
          <w:p w:rsidRPr="006C69C6" w:rsidR="00130E87" w:rsidP="1AD28339" w:rsidRDefault="00000000" w14:paraId="58B39F64" w14:textId="317B7D43">
            <w:pPr>
              <w:rPr>
                <w:rFonts w:cstheme="minorBidi"/>
              </w:rPr>
            </w:pPr>
            <w:hyperlink r:id="rId8">
              <w:r w:rsidRPr="1AD28339" w:rsidR="00D550A9">
                <w:rPr>
                  <w:rStyle w:val="Hyperlink"/>
                  <w:rFonts w:cstheme="minorBidi"/>
                </w:rPr>
                <w:t>https://www.youtube.com/watch?v=5bzKSXJydCw</w:t>
              </w:r>
            </w:hyperlink>
            <w:r w:rsidRPr="1AD28339" w:rsidR="00D550A9">
              <w:rPr>
                <w:rFonts w:cstheme="minorBidi"/>
              </w:rPr>
              <w:t xml:space="preserve"> </w:t>
            </w:r>
            <w:hyperlink r:id="rId9">
              <w:r w:rsidRPr="1AD28339" w:rsidR="5B1939F5">
                <w:rPr>
                  <w:rStyle w:val="Hyperlink"/>
                  <w:rFonts w:cstheme="minorBidi"/>
                </w:rPr>
                <w:t>https://youtu.be/l66cVQLqMDQ</w:t>
              </w:r>
            </w:hyperlink>
            <w:r w:rsidRPr="1AD28339" w:rsidR="5B1939F5">
              <w:rPr>
                <w:rFonts w:cstheme="minorBidi"/>
              </w:rPr>
              <w:t xml:space="preserve"> </w:t>
            </w:r>
          </w:p>
        </w:tc>
      </w:tr>
    </w:tbl>
    <w:p w:rsidR="00130E87" w:rsidP="00130E87" w:rsidRDefault="00130E87" w14:paraId="77CC3EE3" w14:textId="77777777"/>
    <w:bookmarkEnd w:id="3"/>
    <w:p w:rsidR="00130E87" w:rsidP="00130E87" w:rsidRDefault="00130E87" w14:paraId="71957649" w14:textId="77777777">
      <w:pPr>
        <w:rPr>
          <w:sz w:val="20"/>
          <w:szCs w:val="20"/>
        </w:rPr>
      </w:pPr>
    </w:p>
    <w:p w:rsidR="008D0B43" w:rsidP="008D0B43" w:rsidRDefault="008D0B43" w14:paraId="0DE7B70C" w14:textId="77777777">
      <w:pPr>
        <w:rPr>
          <w:rFonts w:asciiTheme="majorHAnsi" w:hAnsiTheme="majorHAnsi" w:eastAsiaTheme="majorEastAsia" w:cstheme="majorBidi"/>
          <w:sz w:val="26"/>
          <w:szCs w:val="32"/>
        </w:rPr>
      </w:pPr>
      <w:r>
        <w:br w:type="page"/>
      </w:r>
    </w:p>
    <w:p w:rsidR="00A069F4" w:rsidP="00130E87" w:rsidRDefault="008D1FC7" w14:paraId="0D6609D3" w14:textId="77777777">
      <w:pPr>
        <w:pStyle w:val="Heading1"/>
      </w:pPr>
      <w:bookmarkStart w:name="_Toc146121851" w:id="4"/>
      <w:r>
        <w:t>Class Diagram</w:t>
      </w:r>
      <w:bookmarkEnd w:id="4"/>
    </w:p>
    <w:tbl>
      <w:tblPr>
        <w:tblStyle w:val="TableGrid"/>
        <w:tblW w:w="10795" w:type="dxa"/>
        <w:shd w:val="clear" w:color="auto" w:fill="F2F2F2" w:themeFill="background1" w:themeFillShade="F2"/>
        <w:tblLook w:val="04A0" w:firstRow="1" w:lastRow="0" w:firstColumn="1" w:lastColumn="0" w:noHBand="0" w:noVBand="1"/>
      </w:tblPr>
      <w:tblGrid>
        <w:gridCol w:w="10795"/>
      </w:tblGrid>
      <w:tr w:rsidRPr="00C01235" w:rsidR="008D1FC7" w:rsidTr="3E5BA729" w14:paraId="1F22FA56" w14:textId="77777777">
        <w:tc>
          <w:tcPr>
            <w:tcW w:w="10795" w:type="dxa"/>
            <w:shd w:val="clear" w:color="auto" w:fill="F2F2F2" w:themeFill="background1" w:themeFillShade="F2"/>
            <w:tcMar/>
          </w:tcPr>
          <w:p w:rsidRPr="00C01235" w:rsidR="008D1FC7" w:rsidP="00285067" w:rsidRDefault="008D1FC7" w14:paraId="1E939B8D" w14:textId="77777777">
            <w:pPr>
              <w:rPr>
                <w:rFonts w:cstheme="minorHAnsi"/>
                <w:b/>
                <w:szCs w:val="22"/>
              </w:rPr>
            </w:pPr>
            <w:bookmarkStart w:name="_Hlk114572698" w:id="5"/>
            <w:r w:rsidRPr="00C01235">
              <w:rPr>
                <w:rFonts w:cstheme="minorHAnsi"/>
                <w:b/>
                <w:szCs w:val="22"/>
              </w:rPr>
              <w:t>Deliverable</w:t>
            </w:r>
          </w:p>
          <w:p w:rsidRPr="00C01235" w:rsidR="008D1FC7" w:rsidP="3E5BA729" w:rsidRDefault="008D1FC7" w14:paraId="1FC33708" w14:textId="640D0614">
            <w:pPr>
              <w:spacing w:before="160"/>
              <w:rPr>
                <w:rFonts w:cs="Calibri" w:cstheme="minorAscii"/>
              </w:rPr>
            </w:pPr>
            <w:r w:rsidRPr="3E5BA729" w:rsidR="008D1FC7">
              <w:rPr>
                <w:rFonts w:cs="Calibri" w:cstheme="minorAscii"/>
              </w:rPr>
              <w:t xml:space="preserve">At the </w:t>
            </w:r>
            <w:r w:rsidRPr="3E5BA729" w:rsidR="008D1FC7">
              <w:rPr>
                <w:rFonts w:cs="Calibri" w:cstheme="minorAscii"/>
              </w:rPr>
              <w:t>conclusion</w:t>
            </w:r>
            <w:r w:rsidRPr="3E5BA729" w:rsidR="008D1FC7">
              <w:rPr>
                <w:rFonts w:cs="Calibri" w:cstheme="minorAscii"/>
              </w:rPr>
              <w:t xml:space="preserve"> of this sprint, you should make a</w:t>
            </w:r>
            <w:r w:rsidRPr="3E5BA729" w:rsidR="009371F1">
              <w:rPr>
                <w:rFonts w:cs="Calibri" w:cstheme="minorAscii"/>
              </w:rPr>
              <w:t>t least one</w:t>
            </w:r>
            <w:r w:rsidRPr="3E5BA729" w:rsidR="008D1FC7">
              <w:rPr>
                <w:rFonts w:cs="Calibri" w:cstheme="minorAscii"/>
              </w:rPr>
              <w:t xml:space="preserve"> class diagram using </w:t>
            </w:r>
            <w:r w:rsidRPr="3E5BA729" w:rsidR="008D1FC7">
              <w:rPr>
                <w:rFonts w:cs="Calibri" w:cstheme="minorAscii"/>
              </w:rPr>
              <w:t>StarUML</w:t>
            </w:r>
            <w:r w:rsidRPr="3E5BA729" w:rsidR="008D1FC7">
              <w:rPr>
                <w:rFonts w:cs="Calibri" w:cstheme="minorAscii"/>
              </w:rPr>
              <w:t xml:space="preserve">. You can make multiple diagrams at </w:t>
            </w:r>
            <w:r w:rsidRPr="3E5BA729" w:rsidR="008D1FC7">
              <w:rPr>
                <w:rFonts w:cs="Calibri" w:cstheme="minorAscii"/>
              </w:rPr>
              <w:t>different levels</w:t>
            </w:r>
            <w:r w:rsidRPr="3E5BA729" w:rsidR="008D1FC7">
              <w:rPr>
                <w:rFonts w:cs="Calibri" w:cstheme="minorAscii"/>
              </w:rPr>
              <w:t xml:space="preserve"> of granularity, or just break it up. </w:t>
            </w:r>
            <w:r w:rsidRPr="3E5BA729" w:rsidR="008D1FC7">
              <w:rPr>
                <w:rFonts w:cs="Calibri" w:cstheme="minorAscii"/>
                <w:b w:val="1"/>
                <w:bCs w:val="1"/>
              </w:rPr>
              <w:t xml:space="preserve">The diagram should be included </w:t>
            </w:r>
            <w:r w:rsidRPr="3E5BA729" w:rsidR="008D1FC7">
              <w:rPr>
                <w:rFonts w:cs="Calibri" w:cstheme="minorAscii"/>
                <w:b w:val="1"/>
                <w:bCs w:val="1"/>
                <w:u w:val="single"/>
              </w:rPr>
              <w:t>in this document</w:t>
            </w:r>
            <w:r w:rsidRPr="3E5BA729" w:rsidR="008D1FC7">
              <w:rPr>
                <w:rFonts w:cs="Calibri" w:cstheme="minorAscii"/>
                <w:b w:val="1"/>
                <w:bCs w:val="1"/>
              </w:rPr>
              <w:t xml:space="preserve"> along with </w:t>
            </w:r>
            <w:r w:rsidRPr="3E5BA729" w:rsidR="00FF2A17">
              <w:rPr>
                <w:rFonts w:cs="Calibri" w:cstheme="minorAscii"/>
                <w:b w:val="1"/>
                <w:bCs w:val="1"/>
              </w:rPr>
              <w:t>several paragraphs</w:t>
            </w:r>
            <w:r w:rsidRPr="3E5BA729" w:rsidR="008D1FC7">
              <w:rPr>
                <w:rFonts w:cs="Calibri" w:cstheme="minorAscii"/>
                <w:b w:val="1"/>
                <w:bCs w:val="1"/>
              </w:rPr>
              <w:t xml:space="preserve"> to explain your design.</w:t>
            </w:r>
            <w:r w:rsidRPr="3E5BA729" w:rsidR="008D1FC7">
              <w:rPr>
                <w:rFonts w:cs="Calibri" w:cstheme="minorAscii"/>
              </w:rPr>
              <w:t xml:space="preserve"> The diagram(s) must be readable. Also, include the diagrams saved as image files</w:t>
            </w:r>
            <w:r w:rsidRPr="3E5BA729" w:rsidR="008D1FC7">
              <w:rPr>
                <w:rFonts w:cs="Calibri" w:cstheme="minorAscii"/>
              </w:rPr>
              <w:t xml:space="preserve"> (jpg or </w:t>
            </w:r>
            <w:r w:rsidRPr="3E5BA729" w:rsidR="008D1FC7">
              <w:rPr>
                <w:rFonts w:cs="Calibri" w:cstheme="minorAscii"/>
              </w:rPr>
              <w:t>png</w:t>
            </w:r>
            <w:r w:rsidRPr="3E5BA729" w:rsidR="008D1FC7">
              <w:rPr>
                <w:rFonts w:cs="Calibri" w:cstheme="minorAscii"/>
              </w:rPr>
              <w:t>)</w:t>
            </w:r>
            <w:r w:rsidRPr="3E5BA729" w:rsidR="008D1FC7">
              <w:rPr>
                <w:rFonts w:cs="Calibri" w:cstheme="minorAscii"/>
              </w:rPr>
              <w:t xml:space="preserve"> in your </w:t>
            </w:r>
            <w:r w:rsidRPr="3E5BA729" w:rsidR="008D1FC7">
              <w:rPr>
                <w:rFonts w:cs="Calibri" w:cstheme="minorAscii"/>
                <w:i w:val="1"/>
                <w:iCs w:val="1"/>
              </w:rPr>
              <w:t>docs</w:t>
            </w:r>
            <w:r w:rsidRPr="3E5BA729" w:rsidR="008D1FC7">
              <w:rPr>
                <w:rFonts w:cs="Calibri" w:cstheme="minorAscii"/>
              </w:rPr>
              <w:t xml:space="preserve"> folder on GitHub.</w:t>
            </w:r>
            <w:bookmarkEnd w:id="5"/>
          </w:p>
        </w:tc>
      </w:tr>
    </w:tbl>
    <w:p w:rsidR="1F6A2026" w:rsidP="1CA4CA0B" w:rsidRDefault="1F6A2026" w14:paraId="0900531E" w14:textId="14632EB4">
      <w:pPr>
        <w:pStyle w:val="Normal"/>
        <w:spacing w:before="160"/>
      </w:pPr>
      <w:r w:rsidR="3E5BA729">
        <w:drawing>
          <wp:anchor distT="0" distB="0" distL="114300" distR="114300" simplePos="0" relativeHeight="251658240" behindDoc="0" locked="0" layoutInCell="1" allowOverlap="1" wp14:editId="4D53A2FF" wp14:anchorId="58A489BD">
            <wp:simplePos x="0" y="0"/>
            <wp:positionH relativeFrom="column">
              <wp:align>left</wp:align>
            </wp:positionH>
            <wp:positionV relativeFrom="paragraph">
              <wp:posOffset>0</wp:posOffset>
            </wp:positionV>
            <wp:extent cx="4410630" cy="6896100"/>
            <wp:effectExtent l="0" t="0" r="0" b="0"/>
            <wp:wrapNone/>
            <wp:docPr id="1046193961" name="" title=""/>
            <wp:cNvGraphicFramePr>
              <a:graphicFrameLocks noChangeAspect="1"/>
            </wp:cNvGraphicFramePr>
            <a:graphic>
              <a:graphicData uri="http://schemas.openxmlformats.org/drawingml/2006/picture">
                <pic:pic>
                  <pic:nvPicPr>
                    <pic:cNvPr id="0" name=""/>
                    <pic:cNvPicPr/>
                  </pic:nvPicPr>
                  <pic:blipFill>
                    <a:blip r:embed="R6b0909633b5d42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410630" cy="689610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1CA4CA0B" w:rsidP="1CA4CA0B" w:rsidRDefault="1CA4CA0B" w14:textId="407EA3EC" w14:paraId="437B8FDA">
      <w:pPr>
        <w:pStyle w:val="Normal"/>
        <w:spacing w:before="160"/>
      </w:pPr>
    </w:p>
    <w:p w:rsidR="1CA4CA0B" w:rsidP="1CA4CA0B" w:rsidRDefault="1CA4CA0B" w14:paraId="28572AC9" w14:textId="7148D055">
      <w:pPr>
        <w:pStyle w:val="Normal"/>
        <w:spacing w:before="160"/>
      </w:pPr>
    </w:p>
    <w:p w:rsidR="1CA4CA0B" w:rsidP="1CA4CA0B" w:rsidRDefault="1CA4CA0B" w14:paraId="327217EE" w14:textId="57DFDE28">
      <w:pPr>
        <w:pStyle w:val="Normal"/>
        <w:spacing w:before="160"/>
      </w:pPr>
    </w:p>
    <w:p w:rsidR="1CA4CA0B" w:rsidP="1CA4CA0B" w:rsidRDefault="1CA4CA0B" w14:paraId="035C2B0C" w14:textId="6B54BD3B">
      <w:pPr>
        <w:pStyle w:val="Normal"/>
        <w:spacing w:before="160"/>
      </w:pPr>
    </w:p>
    <w:p w:rsidR="1CA4CA0B" w:rsidP="1CA4CA0B" w:rsidRDefault="1CA4CA0B" w14:paraId="765C957E" w14:textId="32BA2E95">
      <w:pPr>
        <w:pStyle w:val="Normal"/>
        <w:spacing w:before="160"/>
      </w:pPr>
    </w:p>
    <w:p w:rsidR="1CA4CA0B" w:rsidP="1CA4CA0B" w:rsidRDefault="1CA4CA0B" w14:paraId="3A496438" w14:textId="300A8DC1">
      <w:pPr>
        <w:pStyle w:val="Normal"/>
        <w:spacing w:before="160"/>
      </w:pPr>
    </w:p>
    <w:p w:rsidR="1CA4CA0B" w:rsidP="1CA4CA0B" w:rsidRDefault="1CA4CA0B" w14:paraId="79BF0C26" w14:textId="05A58545">
      <w:pPr>
        <w:pStyle w:val="Normal"/>
        <w:spacing w:before="160"/>
      </w:pPr>
    </w:p>
    <w:p w:rsidR="1CA4CA0B" w:rsidP="1CA4CA0B" w:rsidRDefault="1CA4CA0B" w14:paraId="2A618A98" w14:textId="288169F8">
      <w:pPr>
        <w:pStyle w:val="Normal"/>
        <w:spacing w:before="160"/>
      </w:pPr>
    </w:p>
    <w:p w:rsidR="1CA4CA0B" w:rsidP="1CA4CA0B" w:rsidRDefault="1CA4CA0B" w14:paraId="7A18CA8B" w14:textId="18E27559">
      <w:pPr>
        <w:pStyle w:val="Normal"/>
        <w:spacing w:before="160"/>
      </w:pPr>
    </w:p>
    <w:p w:rsidR="1CA4CA0B" w:rsidP="1CA4CA0B" w:rsidRDefault="1CA4CA0B" w14:paraId="4F9306F7" w14:textId="4A67447D">
      <w:pPr>
        <w:pStyle w:val="Normal"/>
        <w:spacing w:before="160"/>
      </w:pPr>
    </w:p>
    <w:p w:rsidR="1CA4CA0B" w:rsidP="1CA4CA0B" w:rsidRDefault="1CA4CA0B" w14:paraId="63A97DEA" w14:textId="01A4E250">
      <w:pPr>
        <w:pStyle w:val="Normal"/>
        <w:spacing w:before="160"/>
      </w:pPr>
    </w:p>
    <w:p w:rsidR="1CA4CA0B" w:rsidP="1CA4CA0B" w:rsidRDefault="1CA4CA0B" w14:paraId="72BBBEF8" w14:textId="53455DCD">
      <w:pPr>
        <w:pStyle w:val="Normal"/>
        <w:spacing w:before="160"/>
      </w:pPr>
    </w:p>
    <w:p w:rsidR="1CA4CA0B" w:rsidP="1CA4CA0B" w:rsidRDefault="1CA4CA0B" w14:paraId="3350AB9E" w14:textId="2CFC8CD4">
      <w:pPr>
        <w:pStyle w:val="Normal"/>
        <w:spacing w:before="160"/>
      </w:pPr>
    </w:p>
    <w:p w:rsidR="1CA4CA0B" w:rsidP="1CA4CA0B" w:rsidRDefault="1CA4CA0B" w14:paraId="3F81A78C" w14:textId="3F08E023">
      <w:pPr>
        <w:pStyle w:val="Normal"/>
        <w:spacing w:before="160"/>
      </w:pPr>
    </w:p>
    <w:p w:rsidR="1CA4CA0B" w:rsidP="1CA4CA0B" w:rsidRDefault="1CA4CA0B" w14:paraId="0B62A427" w14:textId="1C3832ED">
      <w:pPr>
        <w:pStyle w:val="Normal"/>
        <w:spacing w:before="160"/>
      </w:pPr>
    </w:p>
    <w:p w:rsidR="1CA4CA0B" w:rsidP="1CA4CA0B" w:rsidRDefault="1CA4CA0B" w14:paraId="05FBD499" w14:textId="47403036">
      <w:pPr>
        <w:pStyle w:val="Normal"/>
        <w:spacing w:before="160"/>
      </w:pPr>
    </w:p>
    <w:p w:rsidR="1CA4CA0B" w:rsidP="1CA4CA0B" w:rsidRDefault="1CA4CA0B" w14:paraId="548162B9" w14:textId="2BB0DFEF">
      <w:pPr>
        <w:pStyle w:val="Normal"/>
        <w:spacing w:before="160"/>
      </w:pPr>
      <w:r w:rsidR="6A2609D7">
        <w:drawing>
          <wp:inline wp14:editId="57E3BD64" wp14:anchorId="2C0529E7">
            <wp:extent cx="4914900" cy="4290298"/>
            <wp:effectExtent l="0" t="0" r="0" b="0"/>
            <wp:docPr id="1082143600" name="" title=""/>
            <wp:cNvGraphicFramePr>
              <a:graphicFrameLocks noChangeAspect="1"/>
            </wp:cNvGraphicFramePr>
            <a:graphic>
              <a:graphicData uri="http://schemas.openxmlformats.org/drawingml/2006/picture">
                <pic:pic>
                  <pic:nvPicPr>
                    <pic:cNvPr id="0" name=""/>
                    <pic:cNvPicPr/>
                  </pic:nvPicPr>
                  <pic:blipFill>
                    <a:blip r:embed="R9264d8a0052342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914900" cy="4290298"/>
                    </a:xfrm>
                    <a:prstGeom xmlns:a="http://schemas.openxmlformats.org/drawingml/2006/main" prst="rect">
                      <a:avLst/>
                    </a:prstGeom>
                  </pic:spPr>
                </pic:pic>
              </a:graphicData>
            </a:graphic>
          </wp:inline>
        </w:drawing>
      </w:r>
    </w:p>
    <w:p w:rsidR="1CA4CA0B" w:rsidP="1CA4CA0B" w:rsidRDefault="1CA4CA0B" w14:paraId="044D38F1" w14:textId="55CAB9C9">
      <w:pPr>
        <w:pStyle w:val="Normal"/>
        <w:spacing w:before="160"/>
      </w:pPr>
      <w:r w:rsidR="28CAEF09">
        <w:drawing>
          <wp:inline wp14:editId="7DB8DBF4" wp14:anchorId="306DF421">
            <wp:extent cx="3351054" cy="5222422"/>
            <wp:effectExtent l="0" t="0" r="0" b="0"/>
            <wp:docPr id="1532665970" name="" title=""/>
            <wp:cNvGraphicFramePr>
              <a:graphicFrameLocks noChangeAspect="1"/>
            </wp:cNvGraphicFramePr>
            <a:graphic>
              <a:graphicData uri="http://schemas.openxmlformats.org/drawingml/2006/picture">
                <pic:pic>
                  <pic:nvPicPr>
                    <pic:cNvPr id="0" name=""/>
                    <pic:cNvPicPr/>
                  </pic:nvPicPr>
                  <pic:blipFill>
                    <a:blip r:embed="R6f118ebe64f14e85">
                      <a:extLst>
                        <a:ext xmlns:a="http://schemas.openxmlformats.org/drawingml/2006/main" uri="{28A0092B-C50C-407E-A947-70E740481C1C}">
                          <a14:useLocalDpi val="0"/>
                        </a:ext>
                      </a:extLst>
                    </a:blip>
                    <a:stretch>
                      <a:fillRect/>
                    </a:stretch>
                  </pic:blipFill>
                  <pic:spPr>
                    <a:xfrm>
                      <a:off x="0" y="0"/>
                      <a:ext cx="3351054" cy="5222422"/>
                    </a:xfrm>
                    <a:prstGeom prst="rect">
                      <a:avLst/>
                    </a:prstGeom>
                  </pic:spPr>
                </pic:pic>
              </a:graphicData>
            </a:graphic>
          </wp:inline>
        </w:drawing>
      </w:r>
      <w:r w:rsidR="28CAEF09">
        <w:drawing>
          <wp:inline wp14:editId="7D3BA95E" wp14:anchorId="0D7238CD">
            <wp:extent cx="4772025" cy="6292780"/>
            <wp:effectExtent l="0" t="0" r="0" b="0"/>
            <wp:docPr id="1484452497" name="" title=""/>
            <wp:cNvGraphicFramePr>
              <a:graphicFrameLocks noChangeAspect="1"/>
            </wp:cNvGraphicFramePr>
            <a:graphic>
              <a:graphicData uri="http://schemas.openxmlformats.org/drawingml/2006/picture">
                <pic:pic>
                  <pic:nvPicPr>
                    <pic:cNvPr id="0" name=""/>
                    <pic:cNvPicPr/>
                  </pic:nvPicPr>
                  <pic:blipFill>
                    <a:blip r:embed="R29e7f34fe8a04a3a">
                      <a:extLst>
                        <a:ext xmlns:a="http://schemas.openxmlformats.org/drawingml/2006/main" uri="{28A0092B-C50C-407E-A947-70E740481C1C}">
                          <a14:useLocalDpi val="0"/>
                        </a:ext>
                      </a:extLst>
                    </a:blip>
                    <a:stretch>
                      <a:fillRect/>
                    </a:stretch>
                  </pic:blipFill>
                  <pic:spPr>
                    <a:xfrm>
                      <a:off x="0" y="0"/>
                      <a:ext cx="4772025" cy="6292780"/>
                    </a:xfrm>
                    <a:prstGeom prst="rect">
                      <a:avLst/>
                    </a:prstGeom>
                  </pic:spPr>
                </pic:pic>
              </a:graphicData>
            </a:graphic>
          </wp:inline>
        </w:drawing>
      </w:r>
      <w:r w:rsidR="28CAEF09">
        <w:drawing>
          <wp:inline wp14:editId="0D8DDBBB" wp14:anchorId="017279A0">
            <wp:extent cx="4620935" cy="5449751"/>
            <wp:effectExtent l="0" t="0" r="0" b="0"/>
            <wp:docPr id="947481918" name="" title=""/>
            <wp:cNvGraphicFramePr>
              <a:graphicFrameLocks noChangeAspect="1"/>
            </wp:cNvGraphicFramePr>
            <a:graphic>
              <a:graphicData uri="http://schemas.openxmlformats.org/drawingml/2006/picture">
                <pic:pic>
                  <pic:nvPicPr>
                    <pic:cNvPr id="0" name=""/>
                    <pic:cNvPicPr/>
                  </pic:nvPicPr>
                  <pic:blipFill>
                    <a:blip r:embed="R9c835d6d407d4258">
                      <a:extLst>
                        <a:ext xmlns:a="http://schemas.openxmlformats.org/drawingml/2006/main" uri="{28A0092B-C50C-407E-A947-70E740481C1C}">
                          <a14:useLocalDpi val="0"/>
                        </a:ext>
                      </a:extLst>
                    </a:blip>
                    <a:stretch>
                      <a:fillRect/>
                    </a:stretch>
                  </pic:blipFill>
                  <pic:spPr>
                    <a:xfrm>
                      <a:off x="0" y="0"/>
                      <a:ext cx="4620935" cy="5449751"/>
                    </a:xfrm>
                    <a:prstGeom prst="rect">
                      <a:avLst/>
                    </a:prstGeom>
                  </pic:spPr>
                </pic:pic>
              </a:graphicData>
            </a:graphic>
          </wp:inline>
        </w:drawing>
      </w:r>
      <w:r w:rsidR="28CAEF09">
        <w:drawing>
          <wp:inline wp14:editId="03C44C1A" wp14:anchorId="04077331">
            <wp:extent cx="5295900" cy="2206625"/>
            <wp:effectExtent l="0" t="0" r="0" b="0"/>
            <wp:docPr id="330636154" name="" title=""/>
            <wp:cNvGraphicFramePr>
              <a:graphicFrameLocks noChangeAspect="1"/>
            </wp:cNvGraphicFramePr>
            <a:graphic>
              <a:graphicData uri="http://schemas.openxmlformats.org/drawingml/2006/picture">
                <pic:pic>
                  <pic:nvPicPr>
                    <pic:cNvPr id="0" name=""/>
                    <pic:cNvPicPr/>
                  </pic:nvPicPr>
                  <pic:blipFill>
                    <a:blip r:embed="R8473685aa59746cf">
                      <a:extLst>
                        <a:ext xmlns:a="http://schemas.openxmlformats.org/drawingml/2006/main" uri="{28A0092B-C50C-407E-A947-70E740481C1C}">
                          <a14:useLocalDpi val="0"/>
                        </a:ext>
                      </a:extLst>
                    </a:blip>
                    <a:stretch>
                      <a:fillRect/>
                    </a:stretch>
                  </pic:blipFill>
                  <pic:spPr>
                    <a:xfrm>
                      <a:off x="0" y="0"/>
                      <a:ext cx="5295900" cy="2206625"/>
                    </a:xfrm>
                    <a:prstGeom prst="rect">
                      <a:avLst/>
                    </a:prstGeom>
                  </pic:spPr>
                </pic:pic>
              </a:graphicData>
            </a:graphic>
          </wp:inline>
        </w:drawing>
      </w:r>
      <w:r w:rsidR="28CAEF09">
        <w:drawing>
          <wp:inline wp14:editId="61ED2291" wp14:anchorId="4BBAE8CB">
            <wp:extent cx="5298282" cy="4238625"/>
            <wp:effectExtent l="0" t="0" r="0" b="0"/>
            <wp:docPr id="110276714" name="" title=""/>
            <wp:cNvGraphicFramePr>
              <a:graphicFrameLocks noChangeAspect="1"/>
            </wp:cNvGraphicFramePr>
            <a:graphic>
              <a:graphicData uri="http://schemas.openxmlformats.org/drawingml/2006/picture">
                <pic:pic>
                  <pic:nvPicPr>
                    <pic:cNvPr id="0" name=""/>
                    <pic:cNvPicPr/>
                  </pic:nvPicPr>
                  <pic:blipFill>
                    <a:blip r:embed="Rde512cf711634eae">
                      <a:extLst>
                        <a:ext xmlns:a="http://schemas.openxmlformats.org/drawingml/2006/main" uri="{28A0092B-C50C-407E-A947-70E740481C1C}">
                          <a14:useLocalDpi val="0"/>
                        </a:ext>
                      </a:extLst>
                    </a:blip>
                    <a:stretch>
                      <a:fillRect/>
                    </a:stretch>
                  </pic:blipFill>
                  <pic:spPr>
                    <a:xfrm>
                      <a:off x="0" y="0"/>
                      <a:ext cx="5298282" cy="4238625"/>
                    </a:xfrm>
                    <a:prstGeom prst="rect">
                      <a:avLst/>
                    </a:prstGeom>
                  </pic:spPr>
                </pic:pic>
              </a:graphicData>
            </a:graphic>
          </wp:inline>
        </w:drawing>
      </w:r>
    </w:p>
    <w:p w:rsidR="57E3BD64" w:rsidP="57E3BD64" w:rsidRDefault="57E3BD64" w14:paraId="7B034D6A" w14:textId="3DFC43DA">
      <w:pPr>
        <w:pStyle w:val="Normal"/>
        <w:spacing w:before="160"/>
      </w:pPr>
    </w:p>
    <w:p w:rsidR="1D74EF2F" w:rsidP="57E3BD64" w:rsidRDefault="1D74EF2F" w14:paraId="518DD2FF" w14:textId="1ABF3510">
      <w:pPr>
        <w:pStyle w:val="Normal"/>
        <w:spacing w:before="160"/>
      </w:pPr>
      <w:r w:rsidR="1D74EF2F">
        <w:rPr/>
        <w:t xml:space="preserve">For the class system design, we planned to take </w:t>
      </w:r>
      <w:r w:rsidR="6862CF06">
        <w:rPr/>
        <w:t xml:space="preserve">full advantage of the MVC, Model View Controller, Design. </w:t>
      </w:r>
      <w:r w:rsidR="717161ED">
        <w:rPr/>
        <w:t xml:space="preserve">In the example of our system, the </w:t>
      </w:r>
      <w:r w:rsidR="717161ED">
        <w:rPr/>
        <w:t>SystemManager</w:t>
      </w:r>
      <w:r w:rsidR="717161ED">
        <w:rPr/>
        <w:t xml:space="preserve"> class is the Controller. It </w:t>
      </w:r>
      <w:r w:rsidR="23CD4C79">
        <w:rPr/>
        <w:t xml:space="preserve">controls </w:t>
      </w:r>
      <w:r w:rsidR="23CD4C79">
        <w:rPr/>
        <w:t>nearly</w:t>
      </w:r>
      <w:r w:rsidR="717161ED">
        <w:rPr/>
        <w:t xml:space="preserve"> the</w:t>
      </w:r>
      <w:r w:rsidR="717161ED">
        <w:rPr/>
        <w:t xml:space="preserve"> entirety of the software.</w:t>
      </w:r>
      <w:r w:rsidR="3A869D7C">
        <w:rPr/>
        <w:t xml:space="preserve"> </w:t>
      </w:r>
      <w:r w:rsidR="2C88A11F">
        <w:rPr/>
        <w:t xml:space="preserve">The functions there utilize many of the functions set up in the other classes to perform large actions by summing together each one’s parts. </w:t>
      </w:r>
      <w:r w:rsidR="3A869D7C">
        <w:rPr/>
        <w:t>View is represented, of course, by the GUI.</w:t>
      </w:r>
      <w:r w:rsidR="717161ED">
        <w:rPr/>
        <w:t xml:space="preserve"> The Model is represented</w:t>
      </w:r>
      <w:r w:rsidR="19746D8C">
        <w:rPr/>
        <w:t xml:space="preserve"> by the rest of the </w:t>
      </w:r>
      <w:r w:rsidR="68B66C5A">
        <w:rPr/>
        <w:t xml:space="preserve">classes shown in the diagram. The Manager holds a one-to-many relationship </w:t>
      </w:r>
      <w:r w:rsidR="309A7941">
        <w:rPr/>
        <w:t>with</w:t>
      </w:r>
      <w:r w:rsidR="2AD54573">
        <w:rPr/>
        <w:t xml:space="preserve"> the</w:t>
      </w:r>
      <w:r w:rsidR="309A7941">
        <w:rPr/>
        <w:t xml:space="preserve"> </w:t>
      </w:r>
      <w:r w:rsidR="3D4EAECF">
        <w:rPr/>
        <w:t>Category,</w:t>
      </w:r>
      <w:r w:rsidR="064BEDB7">
        <w:rPr/>
        <w:t xml:space="preserve"> </w:t>
      </w:r>
      <w:r w:rsidR="064BEDB7">
        <w:rPr/>
        <w:t>User, and Admin classes.</w:t>
      </w:r>
      <w:r w:rsidR="50C3FC28">
        <w:rPr/>
        <w:t xml:space="preserve"> </w:t>
      </w:r>
      <w:r w:rsidR="0F45244E">
        <w:rPr/>
        <w:t xml:space="preserve">Categories hold a one-to-many relationship to Groups, with an </w:t>
      </w:r>
      <w:r w:rsidR="0F45244E">
        <w:rPr/>
        <w:t>ArrayList</w:t>
      </w:r>
      <w:r w:rsidR="0F45244E">
        <w:rPr/>
        <w:t xml:space="preserve"> of the Groups they hold. </w:t>
      </w:r>
      <w:r w:rsidR="754EE46F">
        <w:rPr/>
        <w:t xml:space="preserve">Groups hold a one-to-many relationship with </w:t>
      </w:r>
      <w:r w:rsidR="21D6A3D3">
        <w:rPr/>
        <w:t>Banned, Suspended, membership,</w:t>
      </w:r>
      <w:r w:rsidR="0CEDDEF0">
        <w:rPr/>
        <w:t xml:space="preserve"> and</w:t>
      </w:r>
      <w:r w:rsidR="21D6A3D3">
        <w:rPr/>
        <w:t xml:space="preserve"> Post.</w:t>
      </w:r>
      <w:r w:rsidR="6F7AB947">
        <w:rPr/>
        <w:t xml:space="preserve"> </w:t>
      </w:r>
      <w:r w:rsidR="489D9D26">
        <w:rPr/>
        <w:t>Admin is-a User</w:t>
      </w:r>
      <w:r w:rsidR="08586660">
        <w:rPr/>
        <w:t xml:space="preserve">. User has a </w:t>
      </w:r>
      <w:r w:rsidR="08586660">
        <w:rPr/>
        <w:t>one to many</w:t>
      </w:r>
      <w:r w:rsidR="08586660">
        <w:rPr/>
        <w:t xml:space="preserve"> relationship with Voted</w:t>
      </w:r>
      <w:r w:rsidR="2D785B79">
        <w:rPr/>
        <w:t xml:space="preserve">, and has a </w:t>
      </w:r>
      <w:r w:rsidR="32EBF711">
        <w:rPr/>
        <w:t>one-to-one</w:t>
      </w:r>
      <w:r w:rsidR="2D785B79">
        <w:rPr/>
        <w:t xml:space="preserve"> relationship with Suspended, Banned, membership. Voted has a </w:t>
      </w:r>
      <w:r w:rsidR="4AF9BA3B">
        <w:rPr/>
        <w:t>one-to-one</w:t>
      </w:r>
      <w:r w:rsidR="2D785B79">
        <w:rPr/>
        <w:t xml:space="preserve"> relat</w:t>
      </w:r>
      <w:r w:rsidR="2F9747C9">
        <w:rPr/>
        <w:t xml:space="preserve">ionship with </w:t>
      </w:r>
      <w:r w:rsidR="5160509F">
        <w:rPr/>
        <w:t>Post. Post has a one-to-many relationship</w:t>
      </w:r>
      <w:r w:rsidR="067270C8">
        <w:rPr/>
        <w:t xml:space="preserve"> </w:t>
      </w:r>
      <w:r w:rsidR="376DA74A">
        <w:rPr/>
        <w:t xml:space="preserve">with Response, and finally, </w:t>
      </w:r>
      <w:r w:rsidR="376DA74A">
        <w:rPr/>
        <w:t>SystemManager</w:t>
      </w:r>
      <w:r w:rsidR="376DA74A">
        <w:rPr/>
        <w:t xml:space="preserve"> has a one-to-one relationship with Post in the form of a selected “</w:t>
      </w:r>
      <w:r w:rsidR="376DA74A">
        <w:rPr/>
        <w:t>currentPost</w:t>
      </w:r>
      <w:r w:rsidR="376DA74A">
        <w:rPr/>
        <w:t xml:space="preserve">.” </w:t>
      </w:r>
      <w:r w:rsidR="00F9C3AC">
        <w:rPr/>
        <w:t xml:space="preserve">Suspended, Banned, membership work as a “marker” which </w:t>
      </w:r>
      <w:r w:rsidR="5D20079F">
        <w:rPr/>
        <w:t>denotes</w:t>
      </w:r>
      <w:r w:rsidR="00F9C3AC">
        <w:rPr/>
        <w:t xml:space="preserve"> a Group and User</w:t>
      </w:r>
      <w:r w:rsidR="370A6BF7">
        <w:rPr/>
        <w:t xml:space="preserve"> and helps to track whether a user is a member, suspended, or banned from the group. </w:t>
      </w:r>
      <w:r w:rsidR="76654D03">
        <w:rPr/>
        <w:t xml:space="preserve">The </w:t>
      </w:r>
      <w:r w:rsidR="76654D03">
        <w:rPr/>
        <w:t>SystemManager</w:t>
      </w:r>
      <w:r w:rsidR="76654D03">
        <w:rPr/>
        <w:t xml:space="preserve"> utilizes</w:t>
      </w:r>
      <w:r w:rsidR="08A44CA1">
        <w:rPr/>
        <w:t xml:space="preserve"> and manages</w:t>
      </w:r>
      <w:r w:rsidR="76654D03">
        <w:rPr/>
        <w:t xml:space="preserve"> the connections between its one-to-many relationships </w:t>
      </w:r>
      <w:r w:rsidR="0B45D21C">
        <w:rPr/>
        <w:t>to allow the system to fully work together.</w:t>
      </w:r>
    </w:p>
    <w:p w:rsidR="57E3BD64" w:rsidP="57E3BD64" w:rsidRDefault="57E3BD64" w14:paraId="3BE400DE" w14:textId="4B471B8B">
      <w:pPr>
        <w:pStyle w:val="Normal"/>
        <w:spacing w:before="160"/>
      </w:pPr>
    </w:p>
    <w:p w:rsidR="57E3BD64" w:rsidP="57E3BD64" w:rsidRDefault="57E3BD64" w14:paraId="4D00C8E2" w14:textId="50373BD4">
      <w:pPr>
        <w:pStyle w:val="Normal"/>
        <w:spacing w:before="160"/>
      </w:pPr>
    </w:p>
    <w:p w:rsidR="57E3BD64" w:rsidP="57E3BD64" w:rsidRDefault="57E3BD64" w14:paraId="7EC051E3" w14:textId="17240ACB">
      <w:pPr>
        <w:pStyle w:val="Normal"/>
        <w:spacing w:before="160"/>
      </w:pPr>
    </w:p>
    <w:p w:rsidR="57E3BD64" w:rsidP="57E3BD64" w:rsidRDefault="57E3BD64" w14:paraId="4632D7D4" w14:textId="0BD0B0C6">
      <w:pPr>
        <w:pStyle w:val="Normal"/>
        <w:spacing w:before="160"/>
      </w:pPr>
    </w:p>
    <w:p w:rsidR="1CA4CA0B" w:rsidP="1CA4CA0B" w:rsidRDefault="1CA4CA0B" w14:paraId="02BCD348" w14:textId="32A3B8AE">
      <w:pPr>
        <w:pStyle w:val="Normal"/>
        <w:spacing w:before="160"/>
      </w:pPr>
    </w:p>
    <w:p w:rsidR="759B0B27" w:rsidP="759B0B27" w:rsidRDefault="759B0B27" w14:paraId="3A4DF0E6" w14:textId="714BAF3D">
      <w:pPr>
        <w:pStyle w:val="Normal"/>
        <w:spacing w:before="160"/>
      </w:pPr>
    </w:p>
    <w:p w:rsidR="759B0B27" w:rsidP="759B0B27" w:rsidRDefault="759B0B27" w14:paraId="5567CFF8" w14:textId="272C56CF">
      <w:pPr>
        <w:pStyle w:val="Normal"/>
        <w:spacing w:before="160"/>
      </w:pPr>
    </w:p>
    <w:p w:rsidR="759B0B27" w:rsidP="759B0B27" w:rsidRDefault="759B0B27" w14:paraId="7059239C" w14:textId="5CCD0D2D">
      <w:pPr>
        <w:pStyle w:val="Normal"/>
        <w:spacing w:before="160"/>
      </w:pPr>
    </w:p>
    <w:p w:rsidR="759B0B27" w:rsidP="759B0B27" w:rsidRDefault="759B0B27" w14:paraId="717018F4" w14:textId="603F19B0">
      <w:pPr>
        <w:pStyle w:val="Normal"/>
        <w:spacing w:before="160"/>
      </w:pPr>
    </w:p>
    <w:p w:rsidR="009371F1" w:rsidP="009371F1" w:rsidRDefault="009371F1" w14:paraId="0C529A6A" w14:textId="77777777">
      <w:pPr>
        <w:pStyle w:val="Heading1"/>
      </w:pPr>
      <w:bookmarkStart w:name="_Toc146121852" w:id="6"/>
      <w:r>
        <w:t>Data Persistence</w:t>
      </w:r>
      <w:bookmarkEnd w:id="6"/>
    </w:p>
    <w:tbl>
      <w:tblPr>
        <w:tblStyle w:val="TableGrid"/>
        <w:tblW w:w="10795" w:type="dxa"/>
        <w:shd w:val="clear" w:color="auto" w:fill="F2F2F2" w:themeFill="background1" w:themeFillShade="F2"/>
        <w:tblLook w:val="04A0" w:firstRow="1" w:lastRow="0" w:firstColumn="1" w:lastColumn="0" w:noHBand="0" w:noVBand="1"/>
      </w:tblPr>
      <w:tblGrid>
        <w:gridCol w:w="10795"/>
      </w:tblGrid>
      <w:tr w:rsidRPr="00C01235" w:rsidR="009371F1" w:rsidTr="00975257" w14:paraId="0DCB9C94" w14:textId="77777777">
        <w:tc>
          <w:tcPr>
            <w:tcW w:w="10795" w:type="dxa"/>
            <w:shd w:val="clear" w:color="auto" w:fill="F2F2F2" w:themeFill="background1" w:themeFillShade="F2"/>
          </w:tcPr>
          <w:p w:rsidRPr="00C01235" w:rsidR="009371F1" w:rsidP="00975257" w:rsidRDefault="009371F1" w14:paraId="57FA8609" w14:textId="77777777">
            <w:pPr>
              <w:rPr>
                <w:rFonts w:cstheme="minorHAnsi"/>
                <w:b/>
                <w:szCs w:val="22"/>
              </w:rPr>
            </w:pPr>
            <w:r w:rsidRPr="00C01235">
              <w:rPr>
                <w:rFonts w:cstheme="minorHAnsi"/>
                <w:b/>
                <w:szCs w:val="22"/>
              </w:rPr>
              <w:t>Deliverable</w:t>
            </w:r>
          </w:p>
          <w:p w:rsidRPr="00C01235" w:rsidR="009371F1" w:rsidP="00975257" w:rsidRDefault="009371F1" w14:paraId="40F4E395" w14:textId="7777777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w:t>
            </w:r>
            <w:r>
              <w:rPr>
                <w:rFonts w:cstheme="minorHAnsi"/>
                <w:szCs w:val="22"/>
              </w:rPr>
              <w:t>write a brief narrative explaining the format of data file(s) used for data persistence. You should show a brief example of each file.</w:t>
            </w:r>
          </w:p>
        </w:tc>
      </w:tr>
    </w:tbl>
    <w:p w:rsidR="009371F1" w:rsidP="009371F1" w:rsidRDefault="00E743A0" w14:paraId="57429E40" w14:textId="55D098D5">
      <w:pPr>
        <w:spacing w:before="160"/>
      </w:pPr>
      <w:r>
        <w:t>For our system, we decided to use text files for simplicity and accessibility as not all of our group members were familiar with binary files and Json. We separated each type of object used in the system into different text files, using the file names to determine which objects were currently being read. Because of this, we had to ensure that the objects were read in a specific order: 1. Admins, Users, and Categories (the order for these three doesn’t matter), 2. Groups, 3. Memberships, Banned, Suspensions (the order for these three doesn’t matter) 4. Posts, 5. Responses, 6. Voted. Each individual object</w:t>
      </w:r>
      <w:r w:rsidR="00E91EF7">
        <w:t xml:space="preserve">’s data was separated into individual sets, with each piece of data placed on its own line in the file. Each data set starts with data starter, @START, to tell the system that a data set will be placed in the following lines. The starter is followed immediately by an object identifier, such as @ADMIN, which tells the system what type of object is about to be read in order for the system to know what type of data is expected. Next is all the individual pieces of data that the system needs for each object. The data set is followed by an ender, @END, to tell it where the end of the current data set is so it can properly move on to the next data set. Once all the data has been read, the system will check to make sure all the required data has been read before add any objects in Examples: for each objects data set: </w:t>
      </w:r>
    </w:p>
    <w:p w:rsidR="00E91EF7" w:rsidP="00E91EF7" w:rsidRDefault="00E91EF7" w14:paraId="44F2091F" w14:textId="77777777">
      <w:pPr>
        <w:spacing w:after="0"/>
      </w:pPr>
      <w:r>
        <w:t>@START</w:t>
      </w:r>
    </w:p>
    <w:p w:rsidR="00E91EF7" w:rsidP="00E91EF7" w:rsidRDefault="00E91EF7" w14:paraId="1454B69E" w14:textId="77777777">
      <w:pPr>
        <w:spacing w:after="0"/>
      </w:pPr>
      <w:r>
        <w:t>@ADMIN</w:t>
      </w:r>
    </w:p>
    <w:p w:rsidR="00E91EF7" w:rsidP="00E91EF7" w:rsidRDefault="00E91EF7" w14:paraId="10EE8266" w14:textId="77777777">
      <w:pPr>
        <w:spacing w:after="0"/>
      </w:pPr>
      <w:r>
        <w:t>@NAME=Jeremy</w:t>
      </w:r>
    </w:p>
    <w:p w:rsidR="00E91EF7" w:rsidP="00E91EF7" w:rsidRDefault="00E91EF7" w14:paraId="290D42F8" w14:textId="77777777">
      <w:pPr>
        <w:spacing w:after="0"/>
      </w:pPr>
      <w:r>
        <w:t>@BIRTHDATE=04/27/1992</w:t>
      </w:r>
    </w:p>
    <w:p w:rsidR="00E91EF7" w:rsidP="00E91EF7" w:rsidRDefault="00E91EF7" w14:paraId="7CCEFB9B" w14:textId="77777777">
      <w:pPr>
        <w:spacing w:after="0"/>
      </w:pPr>
      <w:r>
        <w:t>@CITY=New York City</w:t>
      </w:r>
    </w:p>
    <w:p w:rsidR="00E91EF7" w:rsidP="00E91EF7" w:rsidRDefault="00E91EF7" w14:paraId="2B976F82" w14:textId="77777777">
      <w:pPr>
        <w:spacing w:after="0"/>
      </w:pPr>
      <w:r>
        <w:t>@STATE=New York</w:t>
      </w:r>
    </w:p>
    <w:p w:rsidR="00E91EF7" w:rsidP="00E91EF7" w:rsidRDefault="00E91EF7" w14:paraId="6B9D8DFD" w14:textId="77777777">
      <w:pPr>
        <w:spacing w:after="0"/>
      </w:pPr>
      <w:r>
        <w:t>@USERNAME=unth!nk@b1e</w:t>
      </w:r>
    </w:p>
    <w:p w:rsidR="00E91EF7" w:rsidP="00E91EF7" w:rsidRDefault="00E91EF7" w14:paraId="165D12DB" w14:textId="77777777">
      <w:pPr>
        <w:spacing w:after="0"/>
      </w:pPr>
      <w:r>
        <w:t>@PASSWORD=password#3</w:t>
      </w:r>
    </w:p>
    <w:p w:rsidR="00E91EF7" w:rsidP="00E91EF7" w:rsidRDefault="00E91EF7" w14:paraId="0BA91D6D" w14:textId="77777777">
      <w:pPr>
        <w:spacing w:after="0"/>
      </w:pPr>
      <w:r>
        <w:t>@REGISTERED_DATE=11/11/2011</w:t>
      </w:r>
    </w:p>
    <w:p w:rsidR="00E91EF7" w:rsidP="00E91EF7" w:rsidRDefault="00E91EF7" w14:paraId="6C87119F" w14:textId="71DA851C">
      <w:pPr>
        <w:spacing w:after="0"/>
      </w:pPr>
      <w:r>
        <w:t>@END</w:t>
      </w:r>
    </w:p>
    <w:p w:rsidR="00E91EF7" w:rsidP="00E91EF7" w:rsidRDefault="00E91EF7" w14:paraId="2D38DED1" w14:textId="77777777">
      <w:pPr>
        <w:spacing w:after="0"/>
      </w:pPr>
    </w:p>
    <w:p w:rsidR="00E91EF7" w:rsidP="00E91EF7" w:rsidRDefault="00E91EF7" w14:paraId="7B2B4FAF" w14:textId="77777777">
      <w:pPr>
        <w:spacing w:after="0"/>
      </w:pPr>
      <w:r>
        <w:t>@START</w:t>
      </w:r>
    </w:p>
    <w:p w:rsidR="00E91EF7" w:rsidP="00E91EF7" w:rsidRDefault="00E91EF7" w14:paraId="479CEA4E" w14:textId="77777777">
      <w:pPr>
        <w:spacing w:after="0"/>
      </w:pPr>
      <w:r>
        <w:t>@USER</w:t>
      </w:r>
    </w:p>
    <w:p w:rsidR="00E91EF7" w:rsidP="00E91EF7" w:rsidRDefault="00E91EF7" w14:paraId="69D58461" w14:textId="77777777">
      <w:pPr>
        <w:spacing w:after="0"/>
      </w:pPr>
      <w:r>
        <w:t>@NAME=Dan</w:t>
      </w:r>
    </w:p>
    <w:p w:rsidR="00E91EF7" w:rsidP="00E91EF7" w:rsidRDefault="00E91EF7" w14:paraId="3F447978" w14:textId="77777777">
      <w:pPr>
        <w:spacing w:after="0"/>
      </w:pPr>
      <w:r>
        <w:t>@BIRTHDATE=02/21/2000</w:t>
      </w:r>
    </w:p>
    <w:p w:rsidR="00E91EF7" w:rsidP="00E91EF7" w:rsidRDefault="00E91EF7" w14:paraId="40F4D094" w14:textId="77777777">
      <w:pPr>
        <w:spacing w:after="0"/>
      </w:pPr>
      <w:r>
        <w:t>@CITY=Chicken</w:t>
      </w:r>
    </w:p>
    <w:p w:rsidR="00E91EF7" w:rsidP="00E91EF7" w:rsidRDefault="00E91EF7" w14:paraId="0AF28B65" w14:textId="77777777">
      <w:pPr>
        <w:spacing w:after="0"/>
      </w:pPr>
      <w:r>
        <w:t>@STATE=Alaska</w:t>
      </w:r>
    </w:p>
    <w:p w:rsidR="00E91EF7" w:rsidP="00E91EF7" w:rsidRDefault="00E91EF7" w14:paraId="15DA5C10" w14:textId="77777777">
      <w:pPr>
        <w:spacing w:after="0"/>
      </w:pPr>
      <w:r>
        <w:t>@USERNAME=theWiz</w:t>
      </w:r>
    </w:p>
    <w:p w:rsidR="00E91EF7" w:rsidP="00E91EF7" w:rsidRDefault="00E91EF7" w14:paraId="750A9864" w14:textId="77777777">
      <w:pPr>
        <w:spacing w:after="0"/>
      </w:pPr>
      <w:r>
        <w:t>@PASSWORD=WartH@g77</w:t>
      </w:r>
    </w:p>
    <w:p w:rsidR="00E91EF7" w:rsidP="00E91EF7" w:rsidRDefault="00E91EF7" w14:paraId="32853894" w14:textId="77777777">
      <w:pPr>
        <w:spacing w:after="0"/>
      </w:pPr>
      <w:r>
        <w:t>@REGISTERED_DATE=09/16/2016</w:t>
      </w:r>
    </w:p>
    <w:p w:rsidR="00E91EF7" w:rsidP="00E91EF7" w:rsidRDefault="00E91EF7" w14:paraId="42E07DC8" w14:textId="3BD8502C">
      <w:pPr>
        <w:spacing w:after="0"/>
      </w:pPr>
      <w:r>
        <w:t>@END</w:t>
      </w:r>
    </w:p>
    <w:p w:rsidR="00E91EF7" w:rsidP="00E91EF7" w:rsidRDefault="00E91EF7" w14:paraId="0FE2E109" w14:textId="77777777">
      <w:pPr>
        <w:spacing w:after="0"/>
      </w:pPr>
    </w:p>
    <w:p w:rsidR="00E91EF7" w:rsidP="00E91EF7" w:rsidRDefault="00E91EF7" w14:paraId="339480C0" w14:textId="77777777">
      <w:pPr>
        <w:spacing w:after="0"/>
      </w:pPr>
      <w:r>
        <w:t>@START</w:t>
      </w:r>
    </w:p>
    <w:p w:rsidR="00E91EF7" w:rsidP="00E91EF7" w:rsidRDefault="00E91EF7" w14:paraId="631C1386" w14:textId="77777777">
      <w:pPr>
        <w:spacing w:after="0"/>
      </w:pPr>
      <w:r>
        <w:t>@CATEGORY</w:t>
      </w:r>
    </w:p>
    <w:p w:rsidR="00E91EF7" w:rsidP="00E91EF7" w:rsidRDefault="00E91EF7" w14:paraId="4725EA59" w14:textId="77777777">
      <w:pPr>
        <w:spacing w:after="0"/>
      </w:pPr>
      <w:r>
        <w:t>@NAME=Sports</w:t>
      </w:r>
    </w:p>
    <w:p w:rsidR="00E91EF7" w:rsidP="00E91EF7" w:rsidRDefault="00E91EF7" w14:paraId="5E344B95" w14:textId="149C3D0A">
      <w:pPr>
        <w:spacing w:after="0"/>
      </w:pPr>
      <w:r>
        <w:t>@END</w:t>
      </w:r>
    </w:p>
    <w:p w:rsidR="00E91EF7" w:rsidP="00E91EF7" w:rsidRDefault="00E91EF7" w14:paraId="6EA29D2C" w14:textId="77777777">
      <w:pPr>
        <w:spacing w:after="0"/>
      </w:pPr>
    </w:p>
    <w:p w:rsidR="00E91EF7" w:rsidP="00E91EF7" w:rsidRDefault="00E91EF7" w14:paraId="330A488B" w14:textId="77777777">
      <w:pPr>
        <w:spacing w:after="0"/>
      </w:pPr>
      <w:r>
        <w:t>@START</w:t>
      </w:r>
    </w:p>
    <w:p w:rsidR="00E91EF7" w:rsidP="00E91EF7" w:rsidRDefault="00E91EF7" w14:paraId="2C8DC627" w14:textId="77777777">
      <w:pPr>
        <w:spacing w:after="0"/>
      </w:pPr>
      <w:r>
        <w:t>@GROUP</w:t>
      </w:r>
    </w:p>
    <w:p w:rsidR="00E91EF7" w:rsidP="00E91EF7" w:rsidRDefault="00E91EF7" w14:paraId="55F78ED9" w14:textId="77777777">
      <w:pPr>
        <w:spacing w:after="0"/>
      </w:pPr>
      <w:r>
        <w:t>@NAME=Football</w:t>
      </w:r>
    </w:p>
    <w:p w:rsidR="00E91EF7" w:rsidP="00E91EF7" w:rsidRDefault="00E91EF7" w14:paraId="152FFC04" w14:textId="77777777">
      <w:pPr>
        <w:spacing w:after="0"/>
      </w:pPr>
      <w:r>
        <w:t>@CATEGORY=Sports</w:t>
      </w:r>
    </w:p>
    <w:p w:rsidR="00E91EF7" w:rsidP="00E91EF7" w:rsidRDefault="00E91EF7" w14:paraId="6CE3EF7B" w14:textId="77777777">
      <w:pPr>
        <w:spacing w:after="0"/>
      </w:pPr>
      <w:r>
        <w:t>@POSTID=27</w:t>
      </w:r>
    </w:p>
    <w:p w:rsidR="00E91EF7" w:rsidP="00E91EF7" w:rsidRDefault="00E91EF7" w14:paraId="7B681711" w14:textId="7F672D34">
      <w:pPr>
        <w:spacing w:after="0"/>
      </w:pPr>
      <w:r>
        <w:t>@END</w:t>
      </w:r>
    </w:p>
    <w:p w:rsidR="00E91EF7" w:rsidP="00E91EF7" w:rsidRDefault="00E91EF7" w14:paraId="0B4DAD8E" w14:textId="77777777">
      <w:pPr>
        <w:spacing w:after="0"/>
      </w:pPr>
    </w:p>
    <w:p w:rsidR="00E91EF7" w:rsidP="00E91EF7" w:rsidRDefault="00E91EF7" w14:paraId="3C9274FB" w14:textId="77777777">
      <w:pPr>
        <w:spacing w:after="0"/>
      </w:pPr>
      <w:r>
        <w:t>@START</w:t>
      </w:r>
    </w:p>
    <w:p w:rsidR="00E91EF7" w:rsidP="00E91EF7" w:rsidRDefault="00E91EF7" w14:paraId="599E8C43" w14:textId="77777777">
      <w:pPr>
        <w:spacing w:after="0"/>
      </w:pPr>
      <w:r>
        <w:t>@MEMBERSHIP</w:t>
      </w:r>
    </w:p>
    <w:p w:rsidR="00E91EF7" w:rsidP="00E91EF7" w:rsidRDefault="00E91EF7" w14:paraId="3277C054" w14:textId="77777777">
      <w:pPr>
        <w:spacing w:after="0"/>
      </w:pPr>
      <w:r>
        <w:t>@USER=jackster3</w:t>
      </w:r>
    </w:p>
    <w:p w:rsidR="00E91EF7" w:rsidP="00E91EF7" w:rsidRDefault="00E91EF7" w14:paraId="371A3620" w14:textId="77777777">
      <w:pPr>
        <w:spacing w:after="0"/>
      </w:pPr>
      <w:r>
        <w:t>@GROUP=Football</w:t>
      </w:r>
    </w:p>
    <w:p w:rsidR="00E91EF7" w:rsidP="00E91EF7" w:rsidRDefault="00E91EF7" w14:paraId="039B3AC7" w14:textId="77777777">
      <w:pPr>
        <w:spacing w:after="0"/>
      </w:pPr>
      <w:r>
        <w:t>@REGISTEREDDATE=10/12/2013</w:t>
      </w:r>
    </w:p>
    <w:p w:rsidR="00E91EF7" w:rsidP="00E91EF7" w:rsidRDefault="00E91EF7" w14:paraId="7E2C8684" w14:textId="752A8CE7">
      <w:pPr>
        <w:spacing w:after="0"/>
      </w:pPr>
      <w:r>
        <w:t>@END</w:t>
      </w:r>
    </w:p>
    <w:p w:rsidR="00E91EF7" w:rsidP="00E91EF7" w:rsidRDefault="00E91EF7" w14:paraId="39CBF70B" w14:textId="77777777">
      <w:pPr>
        <w:spacing w:after="0"/>
      </w:pPr>
    </w:p>
    <w:p w:rsidR="00E91EF7" w:rsidP="00E91EF7" w:rsidRDefault="00E91EF7" w14:paraId="1E8E7B8F" w14:textId="77777777">
      <w:pPr>
        <w:spacing w:after="0"/>
      </w:pPr>
      <w:r>
        <w:t>@START</w:t>
      </w:r>
    </w:p>
    <w:p w:rsidR="00E91EF7" w:rsidP="00E91EF7" w:rsidRDefault="00E91EF7" w14:paraId="5B26D6DE" w14:textId="77777777">
      <w:pPr>
        <w:spacing w:after="0"/>
      </w:pPr>
      <w:r>
        <w:t>@SUSPENDED</w:t>
      </w:r>
    </w:p>
    <w:p w:rsidR="00E91EF7" w:rsidP="00E91EF7" w:rsidRDefault="00E91EF7" w14:paraId="7C0DEC25" w14:textId="77777777">
      <w:pPr>
        <w:spacing w:after="0"/>
      </w:pPr>
      <w:r>
        <w:t>@USER=susTest</w:t>
      </w:r>
    </w:p>
    <w:p w:rsidR="00E91EF7" w:rsidP="00E91EF7" w:rsidRDefault="00E91EF7" w14:paraId="3D293E0E" w14:textId="77777777">
      <w:pPr>
        <w:spacing w:after="0"/>
      </w:pPr>
      <w:r>
        <w:t>@GROUP=Memes</w:t>
      </w:r>
    </w:p>
    <w:p w:rsidR="00E91EF7" w:rsidP="00E91EF7" w:rsidRDefault="00E91EF7" w14:paraId="723E673D" w14:textId="77777777">
      <w:pPr>
        <w:spacing w:after="0"/>
      </w:pPr>
      <w:r>
        <w:t>@SUSPENDEDDATE=12/03/2023 6:39 PM</w:t>
      </w:r>
    </w:p>
    <w:p w:rsidR="00E91EF7" w:rsidP="00E91EF7" w:rsidRDefault="00E91EF7" w14:paraId="5F0B8C4A" w14:textId="77777777">
      <w:pPr>
        <w:spacing w:after="0"/>
      </w:pPr>
      <w:r>
        <w:t>@EXPIREDDATE=12/09/2023 1:37 AM</w:t>
      </w:r>
    </w:p>
    <w:p w:rsidR="00E91EF7" w:rsidP="00E91EF7" w:rsidRDefault="00E91EF7" w14:paraId="7F1B89D5" w14:textId="5911D9E8">
      <w:pPr>
        <w:spacing w:after="0"/>
      </w:pPr>
      <w:r>
        <w:t>@END</w:t>
      </w:r>
    </w:p>
    <w:p w:rsidR="00E91EF7" w:rsidP="00E91EF7" w:rsidRDefault="00E91EF7" w14:paraId="4A3A57CF" w14:textId="77777777">
      <w:pPr>
        <w:spacing w:after="0"/>
      </w:pPr>
    </w:p>
    <w:p w:rsidR="00E91EF7" w:rsidP="00E91EF7" w:rsidRDefault="00E91EF7" w14:paraId="6C17C2D7" w14:textId="77777777">
      <w:pPr>
        <w:spacing w:after="0"/>
      </w:pPr>
      <w:r>
        <w:t>@START</w:t>
      </w:r>
    </w:p>
    <w:p w:rsidR="00E91EF7" w:rsidP="00E91EF7" w:rsidRDefault="00E91EF7" w14:paraId="669A9E4D" w14:textId="77777777">
      <w:pPr>
        <w:spacing w:after="0"/>
      </w:pPr>
      <w:r>
        <w:t>@BANNED</w:t>
      </w:r>
    </w:p>
    <w:p w:rsidR="00E91EF7" w:rsidP="00E91EF7" w:rsidRDefault="00E91EF7" w14:paraId="54B7D4E6" w14:textId="77777777">
      <w:pPr>
        <w:spacing w:after="0"/>
      </w:pPr>
      <w:r>
        <w:t>@USER=susTest</w:t>
      </w:r>
    </w:p>
    <w:p w:rsidR="00E91EF7" w:rsidP="00E91EF7" w:rsidRDefault="00E91EF7" w14:paraId="2B6F6F18" w14:textId="77777777">
      <w:pPr>
        <w:spacing w:after="0"/>
      </w:pPr>
      <w:r>
        <w:t>@GROUP=Photography</w:t>
      </w:r>
    </w:p>
    <w:p w:rsidR="00E91EF7" w:rsidP="00E91EF7" w:rsidRDefault="00E91EF7" w14:paraId="0A690ECD" w14:textId="6D05C901">
      <w:pPr>
        <w:spacing w:after="0"/>
      </w:pPr>
      <w:r>
        <w:t>@END</w:t>
      </w:r>
    </w:p>
    <w:p w:rsidR="00E91EF7" w:rsidP="00E91EF7" w:rsidRDefault="00E91EF7" w14:paraId="215AE417" w14:textId="77777777">
      <w:pPr>
        <w:spacing w:after="0"/>
      </w:pPr>
    </w:p>
    <w:p w:rsidR="00E91EF7" w:rsidP="00E91EF7" w:rsidRDefault="00E91EF7" w14:paraId="0ACB9591" w14:textId="77777777">
      <w:pPr>
        <w:spacing w:after="0"/>
      </w:pPr>
      <w:r>
        <w:t>@START</w:t>
      </w:r>
    </w:p>
    <w:p w:rsidR="00E91EF7" w:rsidP="00E91EF7" w:rsidRDefault="00E91EF7" w14:paraId="3F35A0C3" w14:textId="77777777">
      <w:pPr>
        <w:spacing w:after="0"/>
      </w:pPr>
      <w:r>
        <w:t>@POST</w:t>
      </w:r>
    </w:p>
    <w:p w:rsidR="00E91EF7" w:rsidP="00E91EF7" w:rsidRDefault="00E91EF7" w14:paraId="07651E74" w14:textId="77777777">
      <w:pPr>
        <w:spacing w:after="0"/>
      </w:pPr>
      <w:r>
        <w:t>@USERNAME=jackster3</w:t>
      </w:r>
    </w:p>
    <w:p w:rsidR="00E91EF7" w:rsidP="00E91EF7" w:rsidRDefault="00E91EF7" w14:paraId="4D4DF1CD" w14:textId="77777777">
      <w:pPr>
        <w:spacing w:after="0"/>
      </w:pPr>
      <w:r>
        <w:t>@GNAME=Football</w:t>
      </w:r>
    </w:p>
    <w:p w:rsidR="00E91EF7" w:rsidP="00E91EF7" w:rsidRDefault="00E91EF7" w14:paraId="42421F03" w14:textId="77777777">
      <w:pPr>
        <w:spacing w:after="0"/>
      </w:pPr>
      <w:r>
        <w:t>@DATETIME=10/10/2008 4:27 AM</w:t>
      </w:r>
    </w:p>
    <w:p w:rsidR="00E91EF7" w:rsidP="00E91EF7" w:rsidRDefault="00E91EF7" w14:paraId="7DAC9240" w14:textId="77777777">
      <w:pPr>
        <w:spacing w:after="0"/>
      </w:pPr>
      <w:r>
        <w:t>@TITLE=P1</w:t>
      </w:r>
    </w:p>
    <w:p w:rsidR="00E91EF7" w:rsidP="00E91EF7" w:rsidRDefault="00E91EF7" w14:paraId="60738B1F" w14:textId="77777777">
      <w:pPr>
        <w:spacing w:after="0"/>
      </w:pPr>
      <w:r>
        <w:t>@BODYSTART</w:t>
      </w:r>
    </w:p>
    <w:p w:rsidR="00E91EF7" w:rsidP="00E91EF7" w:rsidRDefault="00E91EF7" w14:paraId="4BAD176D" w14:textId="77777777">
      <w:pPr>
        <w:spacing w:after="0"/>
      </w:pPr>
      <w:r>
        <w:t>P1 Body</w:t>
      </w:r>
    </w:p>
    <w:p w:rsidR="00E91EF7" w:rsidP="00E91EF7" w:rsidRDefault="00E91EF7" w14:paraId="4A689168" w14:textId="77777777">
      <w:pPr>
        <w:spacing w:after="0"/>
      </w:pPr>
      <w:r>
        <w:t>@BODYEND</w:t>
      </w:r>
    </w:p>
    <w:p w:rsidR="00E91EF7" w:rsidP="00E91EF7" w:rsidRDefault="00E91EF7" w14:paraId="289F1055" w14:textId="77777777">
      <w:pPr>
        <w:spacing w:after="0"/>
      </w:pPr>
      <w:r>
        <w:t>@PSTID=1</w:t>
      </w:r>
    </w:p>
    <w:p w:rsidR="00E91EF7" w:rsidP="00E91EF7" w:rsidRDefault="00E91EF7" w14:paraId="794266A4" w14:textId="7E1FCCD2">
      <w:pPr>
        <w:spacing w:after="0"/>
      </w:pPr>
      <w:r>
        <w:t>@FLAG</w:t>
      </w:r>
      <w:r w:rsidR="006025BD">
        <w:tab/>
      </w:r>
      <w:r w:rsidR="006025BD">
        <w:tab/>
      </w:r>
      <w:r w:rsidR="006025BD">
        <w:t>&lt;- optional, only included if post was flagged</w:t>
      </w:r>
    </w:p>
    <w:p w:rsidR="00E91EF7" w:rsidP="00E91EF7" w:rsidRDefault="00E91EF7" w14:paraId="036892A6" w14:textId="77777777">
      <w:pPr>
        <w:spacing w:after="0"/>
      </w:pPr>
      <w:r>
        <w:t>@SCORE=718</w:t>
      </w:r>
    </w:p>
    <w:p w:rsidR="00E91EF7" w:rsidP="00E91EF7" w:rsidRDefault="00E91EF7" w14:paraId="5DCEA186" w14:textId="77777777">
      <w:pPr>
        <w:spacing w:after="0"/>
      </w:pPr>
      <w:r>
        <w:t>@RESPONSEID=2</w:t>
      </w:r>
    </w:p>
    <w:p w:rsidR="00E91EF7" w:rsidP="00E91EF7" w:rsidRDefault="00E91EF7" w14:paraId="1FAA0DC6" w14:textId="5B178CDC">
      <w:pPr>
        <w:spacing w:after="0"/>
      </w:pPr>
      <w:r>
        <w:t>@END</w:t>
      </w:r>
    </w:p>
    <w:p w:rsidR="00E91EF7" w:rsidP="00E91EF7" w:rsidRDefault="00E91EF7" w14:paraId="18287881" w14:textId="77777777">
      <w:pPr>
        <w:spacing w:after="0"/>
      </w:pPr>
    </w:p>
    <w:p w:rsidR="00E91EF7" w:rsidP="00E91EF7" w:rsidRDefault="00E91EF7" w14:paraId="2654365B" w14:textId="77777777">
      <w:pPr>
        <w:spacing w:after="0"/>
      </w:pPr>
      <w:r>
        <w:t>@START</w:t>
      </w:r>
    </w:p>
    <w:p w:rsidR="00E91EF7" w:rsidP="00E91EF7" w:rsidRDefault="00E91EF7" w14:paraId="07B61369" w14:textId="77777777">
      <w:pPr>
        <w:spacing w:after="0"/>
      </w:pPr>
      <w:r>
        <w:t>@RESPONSE</w:t>
      </w:r>
    </w:p>
    <w:p w:rsidR="00E91EF7" w:rsidP="00E91EF7" w:rsidRDefault="00E91EF7" w14:paraId="6F134828" w14:textId="77777777">
      <w:pPr>
        <w:spacing w:after="0"/>
      </w:pPr>
      <w:r>
        <w:t>@USERNAME=jackster3</w:t>
      </w:r>
    </w:p>
    <w:p w:rsidR="00E91EF7" w:rsidP="00E91EF7" w:rsidRDefault="00E91EF7" w14:paraId="51C41C65" w14:textId="77777777">
      <w:pPr>
        <w:spacing w:after="0"/>
      </w:pPr>
      <w:r>
        <w:t>@GNAME=Football</w:t>
      </w:r>
    </w:p>
    <w:p w:rsidR="00E91EF7" w:rsidP="00E91EF7" w:rsidRDefault="00E91EF7" w14:paraId="6B821DE3" w14:textId="77777777">
      <w:pPr>
        <w:spacing w:after="0"/>
      </w:pPr>
      <w:r>
        <w:t>@DATETIME=10/10/2009 4:27 PM</w:t>
      </w:r>
    </w:p>
    <w:p w:rsidR="00E91EF7" w:rsidP="00E91EF7" w:rsidRDefault="00E91EF7" w14:paraId="79C18D70" w14:textId="77777777">
      <w:pPr>
        <w:spacing w:after="0"/>
      </w:pPr>
      <w:r>
        <w:t>@BODYSTART</w:t>
      </w:r>
    </w:p>
    <w:p w:rsidR="00E91EF7" w:rsidP="00E91EF7" w:rsidRDefault="00E91EF7" w14:paraId="115C0B2F" w14:textId="77777777">
      <w:pPr>
        <w:spacing w:after="0"/>
      </w:pPr>
      <w:r>
        <w:t>R1 Body</w:t>
      </w:r>
    </w:p>
    <w:p w:rsidR="00E91EF7" w:rsidP="00E91EF7" w:rsidRDefault="00E91EF7" w14:paraId="1325C98B" w14:textId="77777777">
      <w:pPr>
        <w:spacing w:after="0"/>
      </w:pPr>
      <w:r>
        <w:t>@BODYEND</w:t>
      </w:r>
    </w:p>
    <w:p w:rsidR="00E91EF7" w:rsidP="00E91EF7" w:rsidRDefault="00E91EF7" w14:paraId="2BB18734" w14:textId="77777777">
      <w:pPr>
        <w:spacing w:after="0"/>
      </w:pPr>
      <w:r>
        <w:t>@PARENTALID=1</w:t>
      </w:r>
    </w:p>
    <w:p w:rsidR="00E91EF7" w:rsidP="00E91EF7" w:rsidRDefault="00E91EF7" w14:paraId="0D466698" w14:textId="60090143">
      <w:pPr>
        <w:spacing w:after="0"/>
      </w:pPr>
      <w:r>
        <w:t>@FLAG</w:t>
      </w:r>
      <w:r w:rsidR="006025BD">
        <w:tab/>
      </w:r>
      <w:r w:rsidR="006025BD">
        <w:tab/>
      </w:r>
      <w:r w:rsidR="006025BD">
        <w:tab/>
      </w:r>
      <w:r w:rsidR="006025BD">
        <w:t>&lt;- optional, only included if response was flagged</w:t>
      </w:r>
    </w:p>
    <w:p w:rsidR="00E91EF7" w:rsidP="00E91EF7" w:rsidRDefault="00E91EF7" w14:paraId="549CA816" w14:textId="77777777">
      <w:pPr>
        <w:spacing w:after="0"/>
      </w:pPr>
      <w:r>
        <w:t>@SCORE=23</w:t>
      </w:r>
    </w:p>
    <w:p w:rsidR="00E91EF7" w:rsidP="00E91EF7" w:rsidRDefault="00E91EF7" w14:paraId="18E937CD" w14:textId="77777777">
      <w:pPr>
        <w:spacing w:after="0"/>
      </w:pPr>
      <w:r>
        <w:t>@RESPONSEID=0</w:t>
      </w:r>
    </w:p>
    <w:p w:rsidR="00E91EF7" w:rsidP="00E91EF7" w:rsidRDefault="00E91EF7" w14:paraId="02875B20" w14:textId="460E64DA">
      <w:pPr>
        <w:spacing w:after="0"/>
      </w:pPr>
      <w:r>
        <w:t>@END</w:t>
      </w:r>
    </w:p>
    <w:p w:rsidR="00E91EF7" w:rsidP="00E91EF7" w:rsidRDefault="00E91EF7" w14:paraId="166DAEE7" w14:textId="77777777">
      <w:pPr>
        <w:spacing w:after="0"/>
      </w:pPr>
    </w:p>
    <w:p w:rsidR="00E91EF7" w:rsidP="00E91EF7" w:rsidRDefault="00E91EF7" w14:paraId="3000A7F0" w14:textId="77777777">
      <w:pPr>
        <w:spacing w:after="0"/>
      </w:pPr>
      <w:r>
        <w:t>@START</w:t>
      </w:r>
    </w:p>
    <w:p w:rsidR="00E91EF7" w:rsidP="00E91EF7" w:rsidRDefault="00E91EF7" w14:paraId="243767DF" w14:textId="77777777">
      <w:pPr>
        <w:spacing w:after="0"/>
      </w:pPr>
      <w:r>
        <w:t>@VOTED</w:t>
      </w:r>
    </w:p>
    <w:p w:rsidR="00E91EF7" w:rsidP="00E91EF7" w:rsidRDefault="00E91EF7" w14:paraId="7C98AD00" w14:textId="77777777">
      <w:pPr>
        <w:spacing w:after="0"/>
      </w:pPr>
      <w:r>
        <w:t>@USER=test</w:t>
      </w:r>
    </w:p>
    <w:p w:rsidR="00E91EF7" w:rsidP="00E91EF7" w:rsidRDefault="00E91EF7" w14:paraId="0831D4C9" w14:textId="77777777">
      <w:pPr>
        <w:spacing w:after="0"/>
      </w:pPr>
      <w:r>
        <w:t>@GROUP=Football</w:t>
      </w:r>
    </w:p>
    <w:p w:rsidR="00E91EF7" w:rsidP="00E91EF7" w:rsidRDefault="00E91EF7" w14:paraId="7ABCD930" w14:textId="77777777">
      <w:pPr>
        <w:spacing w:after="0"/>
      </w:pPr>
      <w:r>
        <w:t>@POSTID=2</w:t>
      </w:r>
    </w:p>
    <w:p w:rsidR="00E91EF7" w:rsidP="00E91EF7" w:rsidRDefault="00E91EF7" w14:paraId="39E51327" w14:textId="526FE2E3">
      <w:pPr>
        <w:spacing w:after="0"/>
      </w:pPr>
      <w:r>
        <w:t>@RESPONSEID=0</w:t>
      </w:r>
      <w:r w:rsidR="006025BD">
        <w:tab/>
      </w:r>
      <w:r w:rsidR="006025BD">
        <w:t>&lt;- only included if the vote belongs to a response, not a post</w:t>
      </w:r>
    </w:p>
    <w:p w:rsidR="00E91EF7" w:rsidP="00E91EF7" w:rsidRDefault="00E91EF7" w14:paraId="241C9DCE" w14:textId="77777777">
      <w:pPr>
        <w:spacing w:after="0"/>
      </w:pPr>
      <w:r>
        <w:t>@DOWNVOTE</w:t>
      </w:r>
    </w:p>
    <w:p w:rsidR="00E91EF7" w:rsidP="00E91EF7" w:rsidRDefault="00E91EF7" w14:paraId="6D134F40" w14:textId="78DEAB1E">
      <w:pPr>
        <w:spacing w:after="0"/>
      </w:pPr>
      <w:r>
        <w:t>@END</w:t>
      </w:r>
    </w:p>
    <w:p w:rsidR="009371F1" w:rsidP="009371F1" w:rsidRDefault="009371F1" w14:paraId="31BDD7D7" w14:textId="77777777">
      <w:pPr>
        <w:pStyle w:val="Heading1"/>
      </w:pPr>
      <w:bookmarkStart w:name="_Toc146121853" w:id="7"/>
      <w:r>
        <w:t>System Tests</w:t>
      </w:r>
      <w:bookmarkEnd w:id="7"/>
    </w:p>
    <w:tbl>
      <w:tblPr>
        <w:tblStyle w:val="TableGrid"/>
        <w:tblW w:w="10795" w:type="dxa"/>
        <w:shd w:val="clear" w:color="auto" w:fill="F2F2F2" w:themeFill="background1" w:themeFillShade="F2"/>
        <w:tblLook w:val="04A0" w:firstRow="1" w:lastRow="0" w:firstColumn="1" w:lastColumn="0" w:noHBand="0" w:noVBand="1"/>
      </w:tblPr>
      <w:tblGrid>
        <w:gridCol w:w="10795"/>
      </w:tblGrid>
      <w:tr w:rsidRPr="00C01235" w:rsidR="009371F1" w:rsidTr="00975257" w14:paraId="1BDC8914" w14:textId="77777777">
        <w:tc>
          <w:tcPr>
            <w:tcW w:w="10795" w:type="dxa"/>
            <w:shd w:val="clear" w:color="auto" w:fill="F2F2F2" w:themeFill="background1" w:themeFillShade="F2"/>
          </w:tcPr>
          <w:p w:rsidRPr="00C01235" w:rsidR="009371F1" w:rsidP="00975257" w:rsidRDefault="009371F1" w14:paraId="5B0E1DBC" w14:textId="77777777">
            <w:pPr>
              <w:rPr>
                <w:rFonts w:cstheme="minorHAnsi"/>
                <w:b/>
                <w:szCs w:val="22"/>
              </w:rPr>
            </w:pPr>
            <w:r w:rsidRPr="00C01235">
              <w:rPr>
                <w:rFonts w:cstheme="minorHAnsi"/>
                <w:b/>
                <w:szCs w:val="22"/>
              </w:rPr>
              <w:t>Deliverable</w:t>
            </w:r>
          </w:p>
          <w:p w:rsidRPr="00C01235" w:rsidR="009371F1" w:rsidP="00975257" w:rsidRDefault="009371F1" w14:paraId="47978BD7" w14:textId="7777777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w:t>
            </w:r>
            <w:r w:rsidR="001F2A94">
              <w:rPr>
                <w:rFonts w:cstheme="minorHAnsi"/>
                <w:szCs w:val="22"/>
              </w:rPr>
              <w:t>supply the number of System Tests for each US in the shaded cells below.</w:t>
            </w:r>
          </w:p>
        </w:tc>
      </w:tr>
    </w:tbl>
    <w:p w:rsidRPr="001F2A94" w:rsidR="009371F1" w:rsidP="001F2A94" w:rsidRDefault="009371F1" w14:paraId="7683932A" w14:textId="77777777">
      <w:pPr>
        <w:spacing w:after="0"/>
        <w:rPr>
          <w:sz w:val="20"/>
          <w:szCs w:val="8"/>
        </w:rPr>
      </w:pPr>
    </w:p>
    <w:tbl>
      <w:tblPr>
        <w:tblW w:w="7297" w:type="dxa"/>
        <w:tblLook w:val="04A0" w:firstRow="1" w:lastRow="0" w:firstColumn="1" w:lastColumn="0" w:noHBand="0" w:noVBand="1"/>
      </w:tblPr>
      <w:tblGrid>
        <w:gridCol w:w="683"/>
        <w:gridCol w:w="650"/>
        <w:gridCol w:w="841"/>
        <w:gridCol w:w="650"/>
        <w:gridCol w:w="841"/>
        <w:gridCol w:w="650"/>
        <w:gridCol w:w="841"/>
        <w:gridCol w:w="650"/>
        <w:gridCol w:w="841"/>
        <w:gridCol w:w="650"/>
      </w:tblGrid>
      <w:tr w:rsidRPr="00261213" w:rsidR="00261213" w:rsidTr="00261213" w14:paraId="65C41DEE" w14:textId="77777777">
        <w:trPr>
          <w:trHeight w:val="288"/>
        </w:trPr>
        <w:tc>
          <w:tcPr>
            <w:tcW w:w="68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30B1965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27E23B0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c>
          <w:tcPr>
            <w:tcW w:w="841"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2CFFAC8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678A6BDE"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c>
          <w:tcPr>
            <w:tcW w:w="841"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4458FFA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2554D25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c>
          <w:tcPr>
            <w:tcW w:w="841"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4215DBD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5B9FECE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c>
          <w:tcPr>
            <w:tcW w:w="841"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2150F27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single" w:color="auto" w:sz="4" w:space="0"/>
              <w:left w:val="nil"/>
              <w:bottom w:val="single" w:color="auto" w:sz="4" w:space="0"/>
              <w:right w:val="single" w:color="auto" w:sz="4" w:space="0"/>
            </w:tcBorders>
            <w:shd w:val="clear" w:color="auto" w:fill="auto"/>
            <w:noWrap/>
            <w:vAlign w:val="bottom"/>
            <w:hideMark/>
          </w:tcPr>
          <w:p w:rsidRPr="00261213" w:rsidR="00261213" w:rsidP="00261213" w:rsidRDefault="00261213" w14:paraId="3972020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Num</w:t>
            </w:r>
          </w:p>
        </w:tc>
      </w:tr>
      <w:tr w:rsidRPr="00261213" w:rsidR="00261213" w:rsidTr="00261213" w14:paraId="0415E228"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2FBD226E"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05DEB02E" w14:textId="1FFA624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B197C7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10</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BC9FF49" w14:textId="726AD31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4</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F53639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3D2184E8" w14:textId="4114E890">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3</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9F49052"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28</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4651840A" w14:textId="6D5765A2">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3</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0433CD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40</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E81C956" w14:textId="4A32460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r>
      <w:tr w:rsidRPr="00261213" w:rsidR="00261213" w:rsidTr="00261213" w14:paraId="1F641AEC"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5691BA0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F9A5970" w14:textId="6398FCF5">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3</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F65EEA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48296FA" w14:textId="40E06D0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0E6C1C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FA4914F" w14:textId="5A2AA85D">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7676F8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29</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62E29C4" w14:textId="4CE2DDC1">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40525F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41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48F0FF6" w14:textId="05B4B35D">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r>
      <w:tr w:rsidRPr="00261213" w:rsidR="00261213" w:rsidTr="00261213" w14:paraId="325E96A9"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5E699F4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5116FCB" w14:textId="7F2D218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58FA8D4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F0A77B2" w14:textId="7CC4773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F9EA328"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23</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33E617EA" w14:textId="3189DFA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D30328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30</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D0EC8DE" w14:textId="3662102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B3CE17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42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09A24C87" w14:textId="0051BB3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r>
      <w:tr w:rsidRPr="00261213" w:rsidR="00261213" w:rsidTr="00261213" w14:paraId="0DD142C6"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71C68D0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4</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91D8296" w14:textId="016D73F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C27991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13</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062A11EF" w14:textId="181F787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6FE9ED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24</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41218875" w14:textId="1155409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E7CDA3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31</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6CCC839" w14:textId="6B12763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92A14CB"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E6C5A4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23E100C7"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2FFB50A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5</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7516B95" w14:textId="5F07B9A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9992252"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14</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32C692E9" w14:textId="745B881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4</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6FEB66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25</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4A9863B" w14:textId="0E9C9D0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68F715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32</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7FB92EF" w14:textId="3E4F0CB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940B87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2F248D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589D7F62"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09E78D4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6</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3233250" w14:textId="466A287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84DDAE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15</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DD41128" w14:textId="768209A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BA316A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26</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3AA9E176" w14:textId="2941E9A5">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23B340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33</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447A0F2" w14:textId="79A729A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5AF64AC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5A0104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0B74DC82"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2D2CBBA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7</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827C279" w14:textId="719F38A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85C566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16</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96B7AF8" w14:textId="75B8C67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B5955D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27</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4D3FA3A0" w14:textId="60AD245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D750EA3"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34</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EBF5111" w14:textId="1CF705AE">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2</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C95C872"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937C45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490F753E"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1D3C2DF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8</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8BBFBD4" w14:textId="044CDC80">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EB8B61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17</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F2EE53B" w14:textId="4CA3E1F5">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51CBD7B"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A9E089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BBCCB8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35</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4D88368" w14:textId="4BA1954A">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13621A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4B684B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5A7CCAE5"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7111ADE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9</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4E4963B7" w14:textId="13B3C3CA">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083336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18</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458D587" w14:textId="46205C87">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F04A2D8"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FE7E341"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E06039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36</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07C47C92" w14:textId="10E910C0">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7EB8FC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2F8B67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23B48FFD"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0080A0F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1ABDB2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9043713"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19</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1C19E28" w14:textId="628A8FCA">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BDD3E9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1B733CC"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C4AE623"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37</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506B9C10" w14:textId="5834598F">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4B4EF95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FC13FA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67AC4FED"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6104A2F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09ECD791"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5E16967D"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20</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239817D2" w14:textId="78BB3609">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CD6A809"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1F9257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E1EB837"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38</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B8E1787" w14:textId="6B5CAB8C">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529987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7CBFCC0"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310876F5"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588332CE"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3C40DE68"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FA0FFE5"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7E85ABE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921F56B"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56D104FA"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BB8D55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US 39</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CDE5C39" w14:textId="5D2E0993">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2984F82F"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D31F81E"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r>
      <w:tr w:rsidRPr="00261213" w:rsidR="00261213" w:rsidTr="00261213" w14:paraId="4DF8754A" w14:textId="77777777">
        <w:trPr>
          <w:trHeight w:val="288"/>
        </w:trPr>
        <w:tc>
          <w:tcPr>
            <w:tcW w:w="683" w:type="dxa"/>
            <w:tcBorders>
              <w:top w:val="nil"/>
              <w:left w:val="single" w:color="auto" w:sz="4" w:space="0"/>
              <w:bottom w:val="single" w:color="auto" w:sz="4" w:space="0"/>
              <w:right w:val="single" w:color="auto" w:sz="4" w:space="0"/>
            </w:tcBorders>
            <w:shd w:val="clear" w:color="auto" w:fill="auto"/>
            <w:noWrap/>
            <w:vAlign w:val="bottom"/>
            <w:hideMark/>
          </w:tcPr>
          <w:p w:rsidRPr="00261213" w:rsidR="00261213" w:rsidP="00261213" w:rsidRDefault="00261213" w14:paraId="2CC869C0" w14:textId="77777777">
            <w:pPr>
              <w:spacing w:after="0"/>
              <w:jc w:val="left"/>
              <w:rPr>
                <w:rFonts w:ascii="Calibri" w:hAnsi="Calibri" w:eastAsia="Times New Roman" w:cs="Calibri"/>
                <w:b/>
                <w:bCs/>
                <w:color w:val="000000"/>
              </w:rPr>
            </w:pPr>
            <w:r w:rsidRPr="00261213">
              <w:rPr>
                <w:rFonts w:ascii="Calibri" w:hAnsi="Calibri" w:eastAsia="Times New Roman" w:cs="Calibri"/>
                <w:b/>
                <w:bCs/>
                <w:color w:val="000000"/>
              </w:rPr>
              <w:t>Total</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1F8DAEF0" w14:textId="27184A62">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13</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97CEBE8"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6872D807" w14:textId="2D260172">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17</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18D67FF4"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7F76D55" w14:textId="7DA044E4">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10</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A2A50D6"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46BFE6D" w14:textId="0761C320">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17</w:t>
            </w:r>
          </w:p>
        </w:tc>
        <w:tc>
          <w:tcPr>
            <w:tcW w:w="841" w:type="dxa"/>
            <w:tcBorders>
              <w:top w:val="nil"/>
              <w:left w:val="nil"/>
              <w:bottom w:val="single" w:color="auto" w:sz="4" w:space="0"/>
              <w:right w:val="single" w:color="auto" w:sz="4" w:space="0"/>
            </w:tcBorders>
            <w:shd w:val="clear" w:color="auto" w:fill="auto"/>
            <w:noWrap/>
            <w:vAlign w:val="bottom"/>
            <w:hideMark/>
          </w:tcPr>
          <w:p w:rsidRPr="00261213" w:rsidR="00261213" w:rsidP="00261213" w:rsidRDefault="00261213" w14:paraId="6E0C8FE2" w14:textId="77777777">
            <w:pPr>
              <w:spacing w:after="0"/>
              <w:jc w:val="left"/>
              <w:rPr>
                <w:rFonts w:ascii="Calibri" w:hAnsi="Calibri" w:eastAsia="Times New Roman" w:cs="Calibri"/>
                <w:color w:val="000000"/>
              </w:rPr>
            </w:pPr>
            <w:r w:rsidRPr="00261213">
              <w:rPr>
                <w:rFonts w:ascii="Calibri" w:hAnsi="Calibri" w:eastAsia="Times New Roman" w:cs="Calibri"/>
                <w:color w:val="000000"/>
              </w:rPr>
              <w:t> </w:t>
            </w:r>
          </w:p>
        </w:tc>
        <w:tc>
          <w:tcPr>
            <w:tcW w:w="650" w:type="dxa"/>
            <w:tcBorders>
              <w:top w:val="nil"/>
              <w:left w:val="nil"/>
              <w:bottom w:val="single" w:color="auto" w:sz="4" w:space="0"/>
              <w:right w:val="single" w:color="auto" w:sz="4" w:space="0"/>
            </w:tcBorders>
            <w:shd w:val="clear" w:color="000000" w:fill="FCE4D6"/>
            <w:noWrap/>
            <w:vAlign w:val="bottom"/>
            <w:hideMark/>
          </w:tcPr>
          <w:p w:rsidRPr="00261213" w:rsidR="00261213" w:rsidP="00261213" w:rsidRDefault="00261213" w14:paraId="72F8CDB4" w14:textId="5A8740C8">
            <w:pPr>
              <w:spacing w:after="0"/>
              <w:jc w:val="left"/>
              <w:rPr>
                <w:rFonts w:ascii="Calibri" w:hAnsi="Calibri" w:eastAsia="Times New Roman" w:cs="Calibri"/>
                <w:color w:val="000000"/>
              </w:rPr>
            </w:pPr>
            <w:r w:rsidRPr="00261213">
              <w:rPr>
                <w:rFonts w:ascii="Calibri" w:hAnsi="Calibri" w:eastAsia="Times New Roman" w:cs="Calibri"/>
                <w:color w:val="000000"/>
              </w:rPr>
              <w:t> </w:t>
            </w:r>
            <w:r w:rsidR="000E0911">
              <w:rPr>
                <w:rFonts w:ascii="Calibri" w:hAnsi="Calibri" w:eastAsia="Times New Roman" w:cs="Calibri"/>
                <w:color w:val="000000"/>
              </w:rPr>
              <w:t>4</w:t>
            </w:r>
          </w:p>
        </w:tc>
      </w:tr>
    </w:tbl>
    <w:p w:rsidR="009371F1" w:rsidP="009371F1" w:rsidRDefault="001F2A94" w14:paraId="4FB87E4F" w14:textId="165A626C">
      <w:pPr>
        <w:spacing w:before="160"/>
      </w:pPr>
      <w:r>
        <w:t xml:space="preserve">Grand Total: </w:t>
      </w:r>
      <w:r w:rsidR="7E9F5AFD">
        <w:t>61</w:t>
      </w:r>
    </w:p>
    <w:p w:rsidR="00072C6F" w:rsidP="00130E87" w:rsidRDefault="008D1FC7" w14:paraId="73D28226" w14:textId="77777777">
      <w:pPr>
        <w:pStyle w:val="Heading1"/>
      </w:pPr>
      <w:bookmarkStart w:name="_Toc146121854" w:id="8"/>
      <w:r w:rsidRPr="008D1FC7">
        <w:t>Retrospective</w:t>
      </w:r>
      <w:bookmarkEnd w:id="8"/>
    </w:p>
    <w:tbl>
      <w:tblPr>
        <w:tblStyle w:val="TableGrid"/>
        <w:tblW w:w="10795" w:type="dxa"/>
        <w:shd w:val="clear" w:color="auto" w:fill="F2F2F2" w:themeFill="background1" w:themeFillShade="F2"/>
        <w:tblLook w:val="04A0" w:firstRow="1" w:lastRow="0" w:firstColumn="1" w:lastColumn="0" w:noHBand="0" w:noVBand="1"/>
      </w:tblPr>
      <w:tblGrid>
        <w:gridCol w:w="10795"/>
      </w:tblGrid>
      <w:tr w:rsidRPr="00C01235" w:rsidR="008D0B43" w:rsidTr="0012720A" w14:paraId="54C44B51" w14:textId="77777777">
        <w:tc>
          <w:tcPr>
            <w:tcW w:w="10795" w:type="dxa"/>
            <w:shd w:val="clear" w:color="auto" w:fill="F2F2F2" w:themeFill="background1" w:themeFillShade="F2"/>
          </w:tcPr>
          <w:p w:rsidRPr="00C01235" w:rsidR="008D0B43" w:rsidP="0012720A" w:rsidRDefault="008D0B43" w14:paraId="6DD7E9C2" w14:textId="77777777">
            <w:pPr>
              <w:rPr>
                <w:rFonts w:cstheme="minorHAnsi"/>
                <w:b/>
                <w:szCs w:val="22"/>
              </w:rPr>
            </w:pPr>
            <w:r w:rsidRPr="00C01235">
              <w:rPr>
                <w:rFonts w:cstheme="minorHAnsi"/>
                <w:b/>
                <w:szCs w:val="22"/>
              </w:rPr>
              <w:t>Deliverable</w:t>
            </w:r>
          </w:p>
          <w:p w:rsidR="008D0B43" w:rsidP="0012720A" w:rsidRDefault="008D0B43" w14:paraId="0F2F9E5B" w14:textId="77777777">
            <w:pPr>
              <w:spacing w:before="160"/>
              <w:rPr>
                <w:rFonts w:cstheme="minorHAnsi"/>
                <w:szCs w:val="22"/>
              </w:rPr>
            </w:pPr>
            <w:r>
              <w:t>Towards the end of the sprint, read this short page about what a software retrospective is and why it is important and then answer the questions below.</w:t>
            </w:r>
            <w:r w:rsidRPr="00C01235">
              <w:rPr>
                <w:rFonts w:cstheme="minorHAnsi"/>
                <w:szCs w:val="22"/>
              </w:rPr>
              <w:t xml:space="preserve"> </w:t>
            </w:r>
            <w:r w:rsidRPr="00FF2A17">
              <w:rPr>
                <w:rFonts w:cstheme="minorHAnsi"/>
                <w:b/>
                <w:szCs w:val="22"/>
              </w:rPr>
              <w:t xml:space="preserve">The </w:t>
            </w:r>
            <w:r>
              <w:rPr>
                <w:rFonts w:cstheme="minorHAnsi"/>
                <w:b/>
                <w:szCs w:val="22"/>
              </w:rPr>
              <w:t>answers</w:t>
            </w:r>
            <w:r w:rsidRPr="00FF2A17">
              <w:rPr>
                <w:rFonts w:cstheme="minorHAnsi"/>
                <w:b/>
                <w:szCs w:val="22"/>
              </w:rPr>
              <w:t xml:space="preserve"> should be included </w:t>
            </w:r>
            <w:r w:rsidRPr="00FF2A17">
              <w:rPr>
                <w:rFonts w:cstheme="minorHAnsi"/>
                <w:b/>
                <w:szCs w:val="22"/>
                <w:u w:val="single"/>
              </w:rPr>
              <w:t>in this document</w:t>
            </w:r>
            <w:r w:rsidRPr="00C01235">
              <w:rPr>
                <w:rFonts w:cstheme="minorHAnsi"/>
                <w:szCs w:val="22"/>
              </w:rPr>
              <w:t>.</w:t>
            </w:r>
          </w:p>
          <w:p w:rsidRPr="00C01235" w:rsidR="008D0B43" w:rsidP="0012720A" w:rsidRDefault="00000000" w14:paraId="30DACBAC" w14:textId="77777777">
            <w:pPr>
              <w:spacing w:before="160"/>
              <w:rPr>
                <w:rFonts w:cstheme="minorHAnsi"/>
                <w:szCs w:val="22"/>
              </w:rPr>
            </w:pPr>
            <w:hyperlink w:history="1" r:id="rId10">
              <w:r w:rsidRPr="0010646B" w:rsidR="008D0B43">
                <w:rPr>
                  <w:rStyle w:val="Hyperlink"/>
                </w:rPr>
                <w:t>https://searchsoftwarequality.techtarget.com/definition/Agile-retrospective</w:t>
              </w:r>
            </w:hyperlink>
          </w:p>
        </w:tc>
      </w:tr>
    </w:tbl>
    <w:p w:rsidR="008D1FC7" w:rsidP="008D0B43" w:rsidRDefault="008D1FC7" w14:paraId="098A475C" w14:textId="77777777">
      <w:pPr>
        <w:spacing w:before="160"/>
      </w:pPr>
      <w:r>
        <w:t>Meet as a group and discuss the following questions and provide a group written response below. Write as much as is appropriate.</w:t>
      </w:r>
    </w:p>
    <w:p w:rsidR="008D1FC7" w:rsidP="008D1FC7" w:rsidRDefault="008D1FC7" w14:paraId="18E03B3D" w14:textId="77777777">
      <w:pPr>
        <w:pStyle w:val="ListParagraph"/>
        <w:numPr>
          <w:ilvl w:val="0"/>
          <w:numId w:val="16"/>
        </w:numPr>
        <w:spacing w:before="160"/>
        <w:ind w:left="720"/>
      </w:pPr>
      <w:r>
        <w:t>What worked well for us?</w:t>
      </w:r>
    </w:p>
    <w:tbl>
      <w:tblPr>
        <w:tblStyle w:val="TableGrid"/>
        <w:tblW w:w="0" w:type="auto"/>
        <w:tblInd w:w="715" w:type="dxa"/>
        <w:tblLook w:val="04A0" w:firstRow="1" w:lastRow="0" w:firstColumn="1" w:lastColumn="0" w:noHBand="0" w:noVBand="1"/>
      </w:tblPr>
      <w:tblGrid>
        <w:gridCol w:w="9715"/>
      </w:tblGrid>
      <w:tr w:rsidR="008D1FC7" w:rsidTr="1AD28339" w14:paraId="4BEE5E1C" w14:textId="77777777">
        <w:tc>
          <w:tcPr>
            <w:tcW w:w="9715" w:type="dxa"/>
          </w:tcPr>
          <w:p w:rsidRPr="00FA7162" w:rsidR="008D1FC7" w:rsidP="00285067" w:rsidRDefault="008D1FC7" w14:paraId="6D4D4A15" w14:textId="77777777">
            <w:pPr>
              <w:rPr>
                <w:b/>
                <w:szCs w:val="22"/>
              </w:rPr>
            </w:pPr>
            <w:r>
              <w:rPr>
                <w:b/>
                <w:szCs w:val="22"/>
              </w:rPr>
              <w:t>Answer</w:t>
            </w:r>
          </w:p>
          <w:p w:rsidRPr="00FA7162" w:rsidR="008D1FC7" w:rsidP="00285067" w:rsidRDefault="005940C0" w14:paraId="491FE6F0" w14:textId="421750A6">
            <w:r>
              <w:t xml:space="preserve">Coding in our own </w:t>
            </w:r>
            <w:r w:rsidR="00C20728">
              <w:t>times and</w:t>
            </w:r>
            <w:r>
              <w:t xml:space="preserve"> meeting up together to talk about the code we wrote and the next </w:t>
            </w:r>
            <w:r w:rsidR="000E0911">
              <w:t>objectives</w:t>
            </w:r>
            <w:r>
              <w:t xml:space="preserve"> before the next meeting. </w:t>
            </w:r>
            <w:r w:rsidR="14874663">
              <w:t>Setting clear and concise goals for ourselves without much chance for obscurity or confusion.</w:t>
            </w:r>
          </w:p>
          <w:p w:rsidRPr="00FA7162" w:rsidR="008D1FC7" w:rsidP="00285067" w:rsidRDefault="008D1FC7" w14:paraId="67EB60D3" w14:textId="77777777">
            <w:pPr>
              <w:rPr>
                <w:szCs w:val="22"/>
              </w:rPr>
            </w:pPr>
          </w:p>
        </w:tc>
      </w:tr>
    </w:tbl>
    <w:p w:rsidR="008D1FC7" w:rsidP="008D1FC7" w:rsidRDefault="008D1FC7" w14:paraId="129D41C0" w14:textId="77777777">
      <w:pPr>
        <w:pStyle w:val="ListParagraph"/>
        <w:numPr>
          <w:ilvl w:val="0"/>
          <w:numId w:val="16"/>
        </w:numPr>
        <w:spacing w:before="160"/>
        <w:ind w:left="720"/>
      </w:pPr>
      <w:r>
        <w:t>What did not work well for us?</w:t>
      </w:r>
    </w:p>
    <w:tbl>
      <w:tblPr>
        <w:tblStyle w:val="TableGrid"/>
        <w:tblW w:w="0" w:type="auto"/>
        <w:tblInd w:w="715" w:type="dxa"/>
        <w:tblLook w:val="04A0" w:firstRow="1" w:lastRow="0" w:firstColumn="1" w:lastColumn="0" w:noHBand="0" w:noVBand="1"/>
      </w:tblPr>
      <w:tblGrid>
        <w:gridCol w:w="9715"/>
      </w:tblGrid>
      <w:tr w:rsidR="008D1FC7" w:rsidTr="00285067" w14:paraId="0B9A03A4" w14:textId="77777777">
        <w:tc>
          <w:tcPr>
            <w:tcW w:w="9715" w:type="dxa"/>
          </w:tcPr>
          <w:p w:rsidRPr="00FA7162" w:rsidR="008D1FC7" w:rsidP="00285067" w:rsidRDefault="008D1FC7" w14:paraId="35F0139B" w14:textId="77777777">
            <w:pPr>
              <w:rPr>
                <w:b/>
                <w:szCs w:val="22"/>
              </w:rPr>
            </w:pPr>
            <w:r>
              <w:rPr>
                <w:b/>
                <w:szCs w:val="22"/>
              </w:rPr>
              <w:t>Answer</w:t>
            </w:r>
          </w:p>
          <w:p w:rsidRPr="00FA7162" w:rsidR="008D1FC7" w:rsidP="00285067" w:rsidRDefault="005940C0" w14:paraId="562CE544" w14:textId="460BF9EC">
            <w:pPr>
              <w:rPr>
                <w:szCs w:val="22"/>
              </w:rPr>
            </w:pPr>
            <w:r>
              <w:rPr>
                <w:szCs w:val="22"/>
              </w:rPr>
              <w:t xml:space="preserve">Meeting up together and </w:t>
            </w:r>
            <w:r w:rsidR="00C20728">
              <w:rPr>
                <w:szCs w:val="22"/>
              </w:rPr>
              <w:t>writing</w:t>
            </w:r>
            <w:r>
              <w:rPr>
                <w:szCs w:val="22"/>
              </w:rPr>
              <w:t xml:space="preserve"> code, we just got too distracted and were unorganized. </w:t>
            </w:r>
            <w:r w:rsidR="000E0911">
              <w:rPr>
                <w:szCs w:val="22"/>
              </w:rPr>
              <w:t xml:space="preserve">Also just communication through discord, wasn’t as successful sense we didn’t know if someone has read it or not. </w:t>
            </w:r>
          </w:p>
          <w:p w:rsidRPr="00FA7162" w:rsidR="008D1FC7" w:rsidP="00285067" w:rsidRDefault="008D1FC7" w14:paraId="1364583E" w14:textId="77777777">
            <w:pPr>
              <w:rPr>
                <w:szCs w:val="22"/>
              </w:rPr>
            </w:pPr>
          </w:p>
        </w:tc>
      </w:tr>
    </w:tbl>
    <w:p w:rsidR="008D1FC7" w:rsidP="008D1FC7" w:rsidRDefault="008D1FC7" w14:paraId="2E8A5823" w14:textId="77777777">
      <w:pPr>
        <w:pStyle w:val="ListParagraph"/>
        <w:numPr>
          <w:ilvl w:val="0"/>
          <w:numId w:val="16"/>
        </w:numPr>
        <w:spacing w:before="160"/>
        <w:ind w:left="720"/>
      </w:pPr>
      <w:r>
        <w:t>What actions can we take to improve our process going forward?</w:t>
      </w:r>
    </w:p>
    <w:tbl>
      <w:tblPr>
        <w:tblStyle w:val="TableGrid"/>
        <w:tblW w:w="0" w:type="auto"/>
        <w:tblInd w:w="715" w:type="dxa"/>
        <w:tblLook w:val="04A0" w:firstRow="1" w:lastRow="0" w:firstColumn="1" w:lastColumn="0" w:noHBand="0" w:noVBand="1"/>
      </w:tblPr>
      <w:tblGrid>
        <w:gridCol w:w="9715"/>
      </w:tblGrid>
      <w:tr w:rsidR="008D1FC7" w:rsidTr="00285067" w14:paraId="5840440D" w14:textId="77777777">
        <w:tc>
          <w:tcPr>
            <w:tcW w:w="9715" w:type="dxa"/>
          </w:tcPr>
          <w:p w:rsidRPr="00FA7162" w:rsidR="008D1FC7" w:rsidP="00285067" w:rsidRDefault="008D1FC7" w14:paraId="0C63FAFA" w14:textId="77777777">
            <w:pPr>
              <w:rPr>
                <w:b/>
                <w:szCs w:val="22"/>
              </w:rPr>
            </w:pPr>
            <w:r>
              <w:rPr>
                <w:b/>
                <w:szCs w:val="22"/>
              </w:rPr>
              <w:t>Answer</w:t>
            </w:r>
          </w:p>
          <w:p w:rsidR="00C20728" w:rsidP="00C20728" w:rsidRDefault="00C20728" w14:paraId="54C0D258" w14:textId="3F1325E3">
            <w:pPr>
              <w:rPr>
                <w:szCs w:val="22"/>
              </w:rPr>
            </w:pPr>
            <w:r>
              <w:rPr>
                <w:szCs w:val="22"/>
              </w:rPr>
              <w:t>Using the project board more</w:t>
            </w:r>
            <w:r w:rsidR="000E0911">
              <w:rPr>
                <w:szCs w:val="22"/>
              </w:rPr>
              <w:t xml:space="preserve">, and meeting up more often. Sometimes classes got in the way of us meeting up and hindered our project. Also paying more attention to the project board, in the case of it was seen but not used as much. </w:t>
            </w:r>
          </w:p>
          <w:p w:rsidRPr="00FA7162" w:rsidR="008D1FC7" w:rsidP="00C20728" w:rsidRDefault="005940C0" w14:paraId="015941DC" w14:textId="7E887A17">
            <w:pPr>
              <w:rPr>
                <w:szCs w:val="22"/>
              </w:rPr>
            </w:pPr>
            <w:r>
              <w:rPr>
                <w:szCs w:val="22"/>
              </w:rPr>
              <w:t xml:space="preserve"> </w:t>
            </w:r>
          </w:p>
        </w:tc>
      </w:tr>
    </w:tbl>
    <w:p w:rsidR="008D1FC7" w:rsidP="008D1FC7" w:rsidRDefault="008D1FC7" w14:paraId="347F8A3B" w14:textId="77777777"/>
    <w:p w:rsidRPr="00CD2C3E" w:rsidR="00000AFC" w:rsidP="00000AFC" w:rsidRDefault="00000AFC" w14:paraId="1BE6C0C5" w14:textId="77777777">
      <w:pPr>
        <w:pStyle w:val="Heading1"/>
      </w:pPr>
      <w:bookmarkStart w:name="_Toc146121855" w:id="9"/>
      <w:bookmarkEnd w:id="0"/>
      <w:r>
        <w:t>Mid Sprint Demo</w:t>
      </w:r>
      <w:bookmarkEnd w:id="9"/>
    </w:p>
    <w:tbl>
      <w:tblPr>
        <w:tblStyle w:val="TableGrid"/>
        <w:tblW w:w="0" w:type="auto"/>
        <w:shd w:val="clear" w:color="auto" w:fill="F2F2F2" w:themeFill="background1" w:themeFillShade="F2"/>
        <w:tblLook w:val="04A0" w:firstRow="1" w:lastRow="0" w:firstColumn="1" w:lastColumn="0" w:noHBand="0" w:noVBand="1"/>
      </w:tblPr>
      <w:tblGrid>
        <w:gridCol w:w="10430"/>
      </w:tblGrid>
      <w:tr w:rsidR="00000AFC" w:rsidTr="009B5286" w14:paraId="2DD88B7F" w14:textId="77777777">
        <w:tc>
          <w:tcPr>
            <w:tcW w:w="10430" w:type="dxa"/>
            <w:shd w:val="clear" w:color="auto" w:fill="F2F2F2" w:themeFill="background1" w:themeFillShade="F2"/>
          </w:tcPr>
          <w:p w:rsidRPr="00FA7162" w:rsidR="00000AFC" w:rsidP="009B5286" w:rsidRDefault="00000AFC" w14:paraId="7E7DF60B" w14:textId="77777777">
            <w:pPr>
              <w:rPr>
                <w:b/>
                <w:szCs w:val="22"/>
              </w:rPr>
            </w:pPr>
            <w:r>
              <w:rPr>
                <w:b/>
                <w:szCs w:val="22"/>
              </w:rPr>
              <w:t>Deliverable</w:t>
            </w:r>
          </w:p>
          <w:p w:rsidR="001F2A94" w:rsidP="001F2A94" w:rsidRDefault="00893FF7" w14:paraId="4154F1D7" w14:textId="77777777">
            <w:pPr>
              <w:spacing w:before="160"/>
              <w:rPr>
                <w:rFonts w:cstheme="minorHAnsi"/>
              </w:rPr>
            </w:pPr>
            <w:r>
              <w:rPr>
                <w:rFonts w:cstheme="minorHAnsi"/>
              </w:rPr>
              <w:t>Your group will meet with me at the allotted time to show me your progress. You have 15 minutes, but it might not take that long.</w:t>
            </w:r>
          </w:p>
          <w:p w:rsidRPr="0031520E" w:rsidR="00893FF7" w:rsidP="00893FF7" w:rsidRDefault="00893FF7" w14:paraId="72CEAA08" w14:textId="77777777">
            <w:pPr>
              <w:pStyle w:val="ListParagraph"/>
              <w:numPr>
                <w:ilvl w:val="0"/>
                <w:numId w:val="18"/>
              </w:numPr>
              <w:spacing w:before="160"/>
              <w:rPr>
                <w:rFonts w:cstheme="minorHAnsi"/>
              </w:rPr>
            </w:pPr>
            <w:r w:rsidRPr="0031520E">
              <w:rPr>
                <w:rFonts w:cstheme="minorHAnsi"/>
              </w:rPr>
              <w:t>Agenda:</w:t>
            </w:r>
          </w:p>
          <w:p w:rsidR="00893FF7" w:rsidP="00893FF7" w:rsidRDefault="00893FF7" w14:paraId="7D5DE871" w14:textId="77777777">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Pr="0031520E">
              <w:rPr>
                <w:rFonts w:cstheme="minorHAnsi"/>
              </w:rPr>
              <w:t>Explain your design. You should use class diagrams sized so that the relevant portions fill as much of the screen as possible.</w:t>
            </w:r>
            <w:r>
              <w:rPr>
                <w:rFonts w:cstheme="minorHAnsi"/>
              </w:rPr>
              <w:t xml:space="preserve"> As part of this, explain how your design implements MVC.</w:t>
            </w:r>
          </w:p>
          <w:p w:rsidRPr="00805C32" w:rsidR="00893FF7" w:rsidP="00893FF7" w:rsidRDefault="00893FF7" w14:paraId="16AB3ADA" w14:textId="77777777">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Demo your code illustrating several User Stories</w:t>
            </w:r>
          </w:p>
          <w:p w:rsidR="00893FF7" w:rsidP="00893FF7" w:rsidRDefault="00893FF7" w14:paraId="41FD8427" w14:textId="77777777">
            <w:pPr>
              <w:pStyle w:val="ListParagraph"/>
              <w:numPr>
                <w:ilvl w:val="0"/>
                <w:numId w:val="19"/>
              </w:numPr>
              <w:spacing w:before="160"/>
              <w:rPr>
                <w:rFonts w:cstheme="minorHAnsi"/>
              </w:rPr>
            </w:pPr>
            <w:r>
              <w:rPr>
                <w:rFonts w:cstheme="minorHAnsi"/>
              </w:rPr>
              <w:t>(2-3 minutes) Open GitHub and I will ask questions.</w:t>
            </w:r>
          </w:p>
          <w:p w:rsidRPr="00893FF7" w:rsidR="00000AFC" w:rsidP="001F2A94" w:rsidRDefault="00893FF7" w14:paraId="35C3A688" w14:textId="77777777">
            <w:pPr>
              <w:pStyle w:val="ListParagraph"/>
              <w:numPr>
                <w:ilvl w:val="0"/>
                <w:numId w:val="19"/>
              </w:numPr>
              <w:spacing w:before="160"/>
              <w:rPr>
                <w:rFonts w:cstheme="minorHAnsi"/>
              </w:rPr>
            </w:pPr>
            <w:r>
              <w:rPr>
                <w:rFonts w:cstheme="minorHAnsi"/>
              </w:rPr>
              <w:t>(2-3 minutes) Open your User Stories spreadsheet and I will ask questions.</w:t>
            </w:r>
          </w:p>
        </w:tc>
      </w:tr>
    </w:tbl>
    <w:p w:rsidR="00000AFC" w:rsidP="00000AFC" w:rsidRDefault="00000AFC" w14:paraId="676C43AD" w14:textId="77777777"/>
    <w:p w:rsidRPr="00CD2C3E" w:rsidR="00130E87" w:rsidP="00130E87" w:rsidRDefault="00130E87" w14:paraId="3F6D3B0F" w14:textId="77777777">
      <w:pPr>
        <w:pStyle w:val="Heading1"/>
      </w:pPr>
      <w:bookmarkStart w:name="_Video_Demo" w:id="10"/>
      <w:bookmarkStart w:name="_Toc146121856" w:id="11"/>
      <w:bookmarkEnd w:id="10"/>
      <w:r>
        <w:t>Video Demo</w:t>
      </w:r>
      <w:bookmarkEnd w:id="11"/>
    </w:p>
    <w:tbl>
      <w:tblPr>
        <w:tblStyle w:val="TableGrid"/>
        <w:tblW w:w="0" w:type="auto"/>
        <w:shd w:val="clear" w:color="auto" w:fill="F2F2F2" w:themeFill="background1" w:themeFillShade="F2"/>
        <w:tblLook w:val="04A0" w:firstRow="1" w:lastRow="0" w:firstColumn="1" w:lastColumn="0" w:noHBand="0" w:noVBand="1"/>
      </w:tblPr>
      <w:tblGrid>
        <w:gridCol w:w="10430"/>
      </w:tblGrid>
      <w:tr w:rsidR="00130E87" w:rsidTr="006A4C2D" w14:paraId="1C773C96" w14:textId="77777777">
        <w:tc>
          <w:tcPr>
            <w:tcW w:w="10430" w:type="dxa"/>
            <w:shd w:val="clear" w:color="auto" w:fill="F2F2F2" w:themeFill="background1" w:themeFillShade="F2"/>
          </w:tcPr>
          <w:p w:rsidRPr="00FA7162" w:rsidR="00130E87" w:rsidP="006A4C2D" w:rsidRDefault="00130E87" w14:paraId="5C7F87EA" w14:textId="77777777">
            <w:pPr>
              <w:rPr>
                <w:b/>
                <w:szCs w:val="22"/>
              </w:rPr>
            </w:pPr>
            <w:r>
              <w:rPr>
                <w:b/>
                <w:szCs w:val="22"/>
              </w:rPr>
              <w:t>Deliverable</w:t>
            </w:r>
          </w:p>
          <w:p w:rsidR="0031520E" w:rsidP="006A4C2D" w:rsidRDefault="00805C32" w14:paraId="238DF134" w14:textId="77777777">
            <w:pPr>
              <w:spacing w:before="160"/>
              <w:rPr>
                <w:rFonts w:cstheme="minorHAnsi"/>
              </w:rPr>
            </w:pPr>
            <w:r>
              <w:rPr>
                <w:rFonts w:cstheme="minorHAnsi"/>
              </w:rPr>
              <w:t>When your project is complete, c</w:t>
            </w:r>
            <w:r w:rsidRPr="006C69C6" w:rsidR="00130E87">
              <w:rPr>
                <w:rFonts w:cstheme="minorHAnsi"/>
              </w:rPr>
              <w:t>reate a video</w:t>
            </w:r>
            <w:r w:rsidR="00130E87">
              <w:rPr>
                <w:rFonts w:cstheme="minorHAnsi"/>
              </w:rPr>
              <w:t xml:space="preserve"> that demo’s your User Stories</w:t>
            </w:r>
            <w:r w:rsidRPr="006C69C6" w:rsidR="00130E87">
              <w:rPr>
                <w:rFonts w:cstheme="minorHAnsi"/>
              </w:rPr>
              <w:t xml:space="preserve"> and p</w:t>
            </w:r>
            <w:r w:rsidR="00130E87">
              <w:rPr>
                <w:rFonts w:cstheme="minorHAnsi"/>
              </w:rPr>
              <w:t>rovide</w:t>
            </w:r>
            <w:r w:rsidRPr="006C69C6" w:rsidR="00130E87">
              <w:rPr>
                <w:rFonts w:cstheme="minorHAnsi"/>
              </w:rPr>
              <w:t xml:space="preserve"> the link </w:t>
            </w:r>
            <w:r w:rsidR="0031520E">
              <w:rPr>
                <w:rFonts w:cstheme="minorHAnsi"/>
              </w:rPr>
              <w:t xml:space="preserve">in </w:t>
            </w:r>
            <w:hyperlink w:history="1" w:anchor="_Document_Ownership">
              <w:r w:rsidRPr="0031520E" w:rsidR="0031520E">
                <w:rPr>
                  <w:rStyle w:val="Hyperlink"/>
                  <w:rFonts w:cstheme="minorHAnsi"/>
                </w:rPr>
                <w:t>Section 1</w:t>
              </w:r>
            </w:hyperlink>
            <w:r w:rsidRPr="006C69C6" w:rsidR="00130E87">
              <w:rPr>
                <w:rFonts w:cstheme="minorHAnsi"/>
              </w:rPr>
              <w:t>.</w:t>
            </w:r>
            <w:r w:rsidR="0031520E">
              <w:rPr>
                <w:rFonts w:cstheme="minorHAnsi"/>
              </w:rPr>
              <w:t xml:space="preserve"> Requirements:</w:t>
            </w:r>
          </w:p>
          <w:p w:rsidRPr="0031520E" w:rsidR="0031520E" w:rsidP="0031520E" w:rsidRDefault="0031520E" w14:paraId="176B1F86" w14:textId="77777777">
            <w:pPr>
              <w:pStyle w:val="ListParagraph"/>
              <w:numPr>
                <w:ilvl w:val="0"/>
                <w:numId w:val="18"/>
              </w:numPr>
              <w:spacing w:before="160"/>
              <w:rPr>
                <w:rFonts w:cstheme="minorHAnsi"/>
              </w:rPr>
            </w:pPr>
            <w:r w:rsidRPr="0031520E">
              <w:rPr>
                <w:rFonts w:cstheme="minorHAnsi"/>
              </w:rPr>
              <w:t xml:space="preserve">You can make a single video, or, if needed, 2 or 3. </w:t>
            </w:r>
            <w:r w:rsidRPr="0031520E" w:rsidR="00130E87">
              <w:rPr>
                <w:rFonts w:cstheme="minorHAnsi"/>
              </w:rPr>
              <w:t xml:space="preserve"> </w:t>
            </w:r>
          </w:p>
          <w:p w:rsidRPr="0031520E" w:rsidR="0031520E" w:rsidP="0031520E" w:rsidRDefault="0031520E" w14:paraId="03A52409" w14:textId="77777777">
            <w:pPr>
              <w:pStyle w:val="ListParagraph"/>
              <w:numPr>
                <w:ilvl w:val="0"/>
                <w:numId w:val="18"/>
              </w:numPr>
              <w:spacing w:before="160"/>
              <w:rPr>
                <w:rFonts w:cstheme="minorHAnsi"/>
              </w:rPr>
            </w:pPr>
            <w:r w:rsidRPr="0031520E">
              <w:rPr>
                <w:rFonts w:cstheme="minorHAnsi"/>
              </w:rPr>
              <w:t xml:space="preserve">The total length should be </w:t>
            </w:r>
            <w:r>
              <w:rPr>
                <w:rFonts w:cstheme="minorHAnsi"/>
              </w:rPr>
              <w:t>whatever is needed to accomplish the agenda below.</w:t>
            </w:r>
          </w:p>
          <w:p w:rsidRPr="0031520E" w:rsidR="0031520E" w:rsidP="0031520E" w:rsidRDefault="00130E87" w14:paraId="71642444" w14:textId="77777777">
            <w:pPr>
              <w:pStyle w:val="ListParagraph"/>
              <w:numPr>
                <w:ilvl w:val="0"/>
                <w:numId w:val="18"/>
              </w:numPr>
              <w:spacing w:before="160"/>
              <w:rPr>
                <w:rFonts w:cstheme="minorHAnsi"/>
              </w:rPr>
            </w:pPr>
            <w:r w:rsidRPr="0031520E">
              <w:rPr>
                <w:rFonts w:cstheme="minorHAnsi"/>
              </w:rPr>
              <w:t xml:space="preserve">Preferably, post your video(s) on </w:t>
            </w:r>
            <w:r w:rsidRPr="0031520E" w:rsidR="0031520E">
              <w:rPr>
                <w:rFonts w:cstheme="minorHAnsi"/>
              </w:rPr>
              <w:t>YouTube</w:t>
            </w:r>
            <w:r w:rsidRPr="0031520E">
              <w:rPr>
                <w:rFonts w:cstheme="minorHAnsi"/>
              </w:rPr>
              <w:t xml:space="preserve">. </w:t>
            </w:r>
          </w:p>
          <w:p w:rsidRPr="0031520E" w:rsidR="0031520E" w:rsidP="0031520E" w:rsidRDefault="0031520E" w14:paraId="29D02AFB" w14:textId="77777777">
            <w:pPr>
              <w:pStyle w:val="ListParagraph"/>
              <w:numPr>
                <w:ilvl w:val="0"/>
                <w:numId w:val="18"/>
              </w:numPr>
              <w:spacing w:before="160"/>
              <w:rPr>
                <w:rFonts w:cstheme="minorHAnsi"/>
              </w:rPr>
            </w:pPr>
            <w:r w:rsidRPr="0031520E">
              <w:rPr>
                <w:rFonts w:cstheme="minorHAnsi"/>
              </w:rPr>
              <w:t>Agenda:</w:t>
            </w:r>
          </w:p>
          <w:p w:rsidR="00805C32" w:rsidP="00805C32" w:rsidRDefault="00D9467D" w14:paraId="320DB6C7" w14:textId="77777777">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Pr="0031520E" w:rsidR="0031520E">
              <w:rPr>
                <w:rFonts w:cstheme="minorHAnsi"/>
              </w:rPr>
              <w:t>Explain your design. You should use class diagrams sized so that the relevant portions fill as much of the screen as possible.</w:t>
            </w:r>
            <w:r w:rsidR="00805C32">
              <w:rPr>
                <w:rFonts w:cstheme="minorHAnsi"/>
              </w:rPr>
              <w:t xml:space="preserve"> As part of this, explain how your design implements MVC.</w:t>
            </w:r>
          </w:p>
          <w:p w:rsidRPr="00805C32" w:rsidR="009B6B57" w:rsidP="00805C32" w:rsidRDefault="00D9467D" w14:paraId="5329B0BB" w14:textId="77777777">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w:t>
            </w:r>
            <w:r w:rsidR="009B6B57">
              <w:rPr>
                <w:rFonts w:cstheme="minorHAnsi"/>
              </w:rPr>
              <w:t xml:space="preserve">Choose one User Story and </w:t>
            </w:r>
            <w:r>
              <w:rPr>
                <w:rFonts w:cstheme="minorHAnsi"/>
              </w:rPr>
              <w:t>step through the code as if it were being executed. You’ll start by showing the code where the appropriate event handler responds to the user. Next, to whatever it calls, etc, explaining as you go.</w:t>
            </w:r>
          </w:p>
          <w:p w:rsidR="00D9467D" w:rsidP="0031520E" w:rsidRDefault="00D9467D" w14:paraId="016DD7DE" w14:textId="77777777">
            <w:pPr>
              <w:pStyle w:val="ListParagraph"/>
              <w:numPr>
                <w:ilvl w:val="0"/>
                <w:numId w:val="19"/>
              </w:numPr>
              <w:spacing w:before="160"/>
              <w:rPr>
                <w:rFonts w:cstheme="minorHAnsi"/>
              </w:rPr>
            </w:pPr>
            <w:r>
              <w:rPr>
                <w:rFonts w:cstheme="minorHAnsi"/>
              </w:rPr>
              <w:t xml:space="preserve">(1 minute) </w:t>
            </w:r>
            <w:r w:rsidR="00805C32">
              <w:rPr>
                <w:rFonts w:cstheme="minorHAnsi"/>
              </w:rPr>
              <w:t>GitHub</w:t>
            </w:r>
            <w:r>
              <w:rPr>
                <w:rFonts w:cstheme="minorHAnsi"/>
              </w:rPr>
              <w:t>:</w:t>
            </w:r>
          </w:p>
          <w:p w:rsidR="00805C32" w:rsidP="00D9467D" w:rsidRDefault="00D9467D" w14:paraId="6DFF22A2" w14:textId="77777777">
            <w:pPr>
              <w:pStyle w:val="ListParagraph"/>
              <w:numPr>
                <w:ilvl w:val="0"/>
                <w:numId w:val="22"/>
              </w:numPr>
              <w:spacing w:before="160"/>
              <w:rPr>
                <w:rFonts w:cstheme="minorHAnsi"/>
              </w:rPr>
            </w:pPr>
            <w:r>
              <w:rPr>
                <w:rFonts w:cstheme="minorHAnsi"/>
              </w:rPr>
              <w:t>D</w:t>
            </w:r>
            <w:r w:rsidR="00805C32">
              <w:rPr>
                <w:rFonts w:cstheme="minorHAnsi"/>
              </w:rPr>
              <w:t>isplay your Project Board for 10 seconds.</w:t>
            </w:r>
          </w:p>
          <w:p w:rsidRPr="0031520E" w:rsidR="00805C32" w:rsidP="00D9467D" w:rsidRDefault="00D9467D" w14:paraId="6FE08986" w14:textId="77777777">
            <w:pPr>
              <w:pStyle w:val="ListParagraph"/>
              <w:numPr>
                <w:ilvl w:val="0"/>
                <w:numId w:val="22"/>
              </w:numPr>
              <w:spacing w:before="160"/>
              <w:rPr>
                <w:rFonts w:cstheme="minorHAnsi"/>
              </w:rPr>
            </w:pPr>
            <w:r>
              <w:rPr>
                <w:rFonts w:cstheme="minorHAnsi"/>
              </w:rPr>
              <w:t>D</w:t>
            </w:r>
            <w:r w:rsidR="00805C32">
              <w:rPr>
                <w:rFonts w:cstheme="minorHAnsi"/>
              </w:rPr>
              <w:t>isplay the Issues for 5 seconds, then display the “Closed” issues</w:t>
            </w:r>
          </w:p>
          <w:p w:rsidRPr="0031520E" w:rsidR="0031520E" w:rsidP="0031520E" w:rsidRDefault="00130E87" w14:paraId="1408DBFC" w14:textId="77777777">
            <w:pPr>
              <w:pStyle w:val="ListParagraph"/>
              <w:numPr>
                <w:ilvl w:val="0"/>
                <w:numId w:val="19"/>
              </w:numPr>
              <w:spacing w:before="160"/>
              <w:rPr>
                <w:szCs w:val="22"/>
              </w:rPr>
            </w:pPr>
            <w:r w:rsidRPr="0031520E">
              <w:rPr>
                <w:rFonts w:cstheme="minorHAnsi"/>
              </w:rPr>
              <w:t>For each User Story</w:t>
            </w:r>
            <w:r w:rsidR="0031520E">
              <w:rPr>
                <w:rFonts w:cstheme="minorHAnsi"/>
              </w:rPr>
              <w:t>:</w:t>
            </w:r>
            <w:r w:rsidRPr="0031520E">
              <w:rPr>
                <w:rFonts w:cstheme="minorHAnsi"/>
              </w:rPr>
              <w:t xml:space="preserve"> </w:t>
            </w:r>
          </w:p>
          <w:p w:rsidRPr="0031520E" w:rsidR="0031520E" w:rsidP="0031520E" w:rsidRDefault="0031520E" w14:paraId="32EC013A" w14:textId="77777777">
            <w:pPr>
              <w:pStyle w:val="ListParagraph"/>
              <w:numPr>
                <w:ilvl w:val="0"/>
                <w:numId w:val="20"/>
              </w:numPr>
              <w:spacing w:before="160"/>
              <w:ind w:left="1508"/>
              <w:rPr>
                <w:szCs w:val="22"/>
              </w:rPr>
            </w:pPr>
            <w:r>
              <w:rPr>
                <w:rFonts w:cstheme="minorHAnsi"/>
              </w:rPr>
              <w:t>S</w:t>
            </w:r>
            <w:r w:rsidRPr="0031520E" w:rsidR="00130E87">
              <w:rPr>
                <w:rFonts w:cstheme="minorHAnsi"/>
              </w:rPr>
              <w:t>tate the number of the User Story, and then state the User Story itself</w:t>
            </w:r>
            <w:r>
              <w:rPr>
                <w:rFonts w:cstheme="minorHAnsi"/>
              </w:rPr>
              <w:t>.</w:t>
            </w:r>
          </w:p>
          <w:p w:rsidRPr="0031520E" w:rsidR="00130E87" w:rsidP="0031520E" w:rsidRDefault="0031520E" w14:paraId="22F7EE21" w14:textId="77777777">
            <w:pPr>
              <w:pStyle w:val="ListParagraph"/>
              <w:numPr>
                <w:ilvl w:val="0"/>
                <w:numId w:val="20"/>
              </w:numPr>
              <w:spacing w:before="160"/>
              <w:ind w:left="1508"/>
              <w:rPr>
                <w:szCs w:val="22"/>
              </w:rPr>
            </w:pPr>
            <w:r>
              <w:rPr>
                <w:rFonts w:cstheme="minorHAnsi"/>
              </w:rPr>
              <w:t>D</w:t>
            </w:r>
            <w:r w:rsidRPr="0031520E" w:rsidR="00130E87">
              <w:rPr>
                <w:rFonts w:cstheme="minorHAnsi"/>
              </w:rPr>
              <w:t>emonstrate it with your software.</w:t>
            </w:r>
            <w:r>
              <w:rPr>
                <w:rFonts w:cstheme="minorHAnsi"/>
              </w:rPr>
              <w:t xml:space="preserve"> If you have multiple system tests, you can demo all of them, or just the main (success) one</w:t>
            </w:r>
            <w:r w:rsidR="00231D5C">
              <w:rPr>
                <w:rFonts w:cstheme="minorHAnsi"/>
              </w:rPr>
              <w:t>. You can decide on the basis of time that you have.</w:t>
            </w:r>
          </w:p>
        </w:tc>
      </w:tr>
    </w:tbl>
    <w:p w:rsidR="00130E87" w:rsidP="00130E87" w:rsidRDefault="00130E87" w14:paraId="255BFCBE" w14:textId="77777777"/>
    <w:p w:rsidR="00130E87" w:rsidP="008D1FC7" w:rsidRDefault="00130E87" w14:paraId="54FBCBFB" w14:textId="77777777"/>
    <w:sectPr w:rsidR="00130E87" w:rsidSect="001C1F13">
      <w:footerReference w:type="default" r:id="rId11"/>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F28" w:rsidP="00A069F4" w:rsidRDefault="00E45F28" w14:paraId="2E9FB52B" w14:textId="77777777">
      <w:pPr>
        <w:spacing w:after="0"/>
      </w:pPr>
      <w:r>
        <w:separator/>
      </w:r>
    </w:p>
  </w:endnote>
  <w:endnote w:type="continuationSeparator" w:id="0">
    <w:p w:rsidR="00E45F28" w:rsidP="00A069F4" w:rsidRDefault="00E45F28" w14:paraId="5AD638B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9208"/>
      <w:docPartObj>
        <w:docPartGallery w:val="Page Numbers (Bottom of Page)"/>
        <w:docPartUnique/>
      </w:docPartObj>
    </w:sdtPr>
    <w:sdtEndPr>
      <w:rPr>
        <w:noProof/>
      </w:rPr>
    </w:sdtEndPr>
    <w:sdtContent>
      <w:p w:rsidRPr="00FD269B" w:rsidR="00FD269B" w:rsidRDefault="00FD269B" w14:paraId="5B4F16DB" w14:textId="77777777">
        <w:pPr>
          <w:pStyle w:val="Footer"/>
          <w:jc w:val="center"/>
        </w:pPr>
        <w:r w:rsidRPr="00FD269B">
          <w:fldChar w:fldCharType="begin"/>
        </w:r>
        <w:r w:rsidRPr="00FD269B">
          <w:instrText xml:space="preserve"> PAGE   \* MERGEFORMAT </w:instrText>
        </w:r>
        <w:r w:rsidRPr="00FD269B">
          <w:fldChar w:fldCharType="separate"/>
        </w:r>
        <w:r w:rsidR="0024716D">
          <w:rPr>
            <w:noProof/>
          </w:rPr>
          <w:t>3</w:t>
        </w:r>
        <w:r w:rsidRPr="00FD269B">
          <w:rPr>
            <w:noProof/>
          </w:rPr>
          <w:fldChar w:fldCharType="end"/>
        </w:r>
      </w:p>
    </w:sdtContent>
  </w:sdt>
  <w:p w:rsidR="00FD269B" w:rsidRDefault="00FD269B" w14:paraId="042CBCC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F28" w:rsidP="00A069F4" w:rsidRDefault="00E45F28" w14:paraId="46B1DE3C" w14:textId="77777777">
      <w:pPr>
        <w:spacing w:after="0"/>
      </w:pPr>
      <w:r>
        <w:separator/>
      </w:r>
    </w:p>
  </w:footnote>
  <w:footnote w:type="continuationSeparator" w:id="0">
    <w:p w:rsidR="00E45F28" w:rsidP="00A069F4" w:rsidRDefault="00E45F28" w14:paraId="25495F5A"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F40F6"/>
    <w:multiLevelType w:val="hybridMultilevel"/>
    <w:tmpl w:val="BDB6A5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1A25A4"/>
    <w:multiLevelType w:val="hybridMultilevel"/>
    <w:tmpl w:val="85C0C0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FF5FD5"/>
    <w:multiLevelType w:val="hybridMultilevel"/>
    <w:tmpl w:val="8B188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E60EE0"/>
    <w:multiLevelType w:val="hybridMultilevel"/>
    <w:tmpl w:val="A9EC4C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E6F1FC3"/>
    <w:multiLevelType w:val="hybridMultilevel"/>
    <w:tmpl w:val="72E05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B43F7"/>
    <w:multiLevelType w:val="multilevel"/>
    <w:tmpl w:val="76FE7E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186805"/>
    <w:multiLevelType w:val="hybridMultilevel"/>
    <w:tmpl w:val="8F46FD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BE03BB3"/>
    <w:multiLevelType w:val="hybridMultilevel"/>
    <w:tmpl w:val="FCB8D2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0E07AC"/>
    <w:multiLevelType w:val="hybridMultilevel"/>
    <w:tmpl w:val="EE12A9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F236CA4"/>
    <w:multiLevelType w:val="multilevel"/>
    <w:tmpl w:val="FD72ABA0"/>
    <w:lvl w:ilvl="0">
      <w:start w:val="1"/>
      <w:numFmt w:val="decimal"/>
      <w:pStyle w:val="AppendixStyle"/>
      <w:lvlText w:val="Appendix %1"/>
      <w:lvlJc w:val="left"/>
      <w:pPr>
        <w:ind w:left="432" w:hanging="432"/>
      </w:pPr>
      <w:rPr>
        <w:rFonts w:hint="default" w:ascii="Calibri Light" w:hAnsi="Calibri Ligh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DE7D51"/>
    <w:multiLevelType w:val="hybridMultilevel"/>
    <w:tmpl w:val="CB481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6E44B1B"/>
    <w:multiLevelType w:val="hybridMultilevel"/>
    <w:tmpl w:val="03681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9AE5699"/>
    <w:multiLevelType w:val="hybridMultilevel"/>
    <w:tmpl w:val="C51A25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87089514">
    <w:abstractNumId w:val="13"/>
  </w:num>
  <w:num w:numId="2" w16cid:durableId="777335122">
    <w:abstractNumId w:val="20"/>
  </w:num>
  <w:num w:numId="3" w16cid:durableId="746077032">
    <w:abstractNumId w:val="17"/>
  </w:num>
  <w:num w:numId="4" w16cid:durableId="133759680">
    <w:abstractNumId w:val="18"/>
  </w:num>
  <w:num w:numId="5" w16cid:durableId="847596085">
    <w:abstractNumId w:val="14"/>
  </w:num>
  <w:num w:numId="6" w16cid:durableId="331034058">
    <w:abstractNumId w:val="12"/>
  </w:num>
  <w:num w:numId="7" w16cid:durableId="2019117094">
    <w:abstractNumId w:val="1"/>
  </w:num>
  <w:num w:numId="8" w16cid:durableId="1558973377">
    <w:abstractNumId w:val="3"/>
  </w:num>
  <w:num w:numId="9" w16cid:durableId="1059477704">
    <w:abstractNumId w:val="7"/>
  </w:num>
  <w:num w:numId="10" w16cid:durableId="1176967457">
    <w:abstractNumId w:val="4"/>
  </w:num>
  <w:num w:numId="11" w16cid:durableId="1578709261">
    <w:abstractNumId w:val="21"/>
  </w:num>
  <w:num w:numId="12" w16cid:durableId="1018657464">
    <w:abstractNumId w:val="16"/>
  </w:num>
  <w:num w:numId="13" w16cid:durableId="503057309">
    <w:abstractNumId w:val="5"/>
  </w:num>
  <w:num w:numId="14" w16cid:durableId="131211641">
    <w:abstractNumId w:val="19"/>
  </w:num>
  <w:num w:numId="15" w16cid:durableId="2123454807">
    <w:abstractNumId w:val="8"/>
  </w:num>
  <w:num w:numId="16" w16cid:durableId="622033166">
    <w:abstractNumId w:val="9"/>
  </w:num>
  <w:num w:numId="17" w16cid:durableId="1659265680">
    <w:abstractNumId w:val="6"/>
  </w:num>
  <w:num w:numId="18" w16cid:durableId="814103791">
    <w:abstractNumId w:val="15"/>
  </w:num>
  <w:num w:numId="19" w16cid:durableId="1564098814">
    <w:abstractNumId w:val="0"/>
  </w:num>
  <w:num w:numId="20" w16cid:durableId="1851289624">
    <w:abstractNumId w:val="2"/>
  </w:num>
  <w:num w:numId="21" w16cid:durableId="719742567">
    <w:abstractNumId w:val="10"/>
  </w:num>
  <w:num w:numId="22" w16cid:durableId="59182124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00000"/>
    <w:rsid w:val="00000AFC"/>
    <w:rsid w:val="0001584D"/>
    <w:rsid w:val="00020C56"/>
    <w:rsid w:val="00024D06"/>
    <w:rsid w:val="000369E8"/>
    <w:rsid w:val="00044C8C"/>
    <w:rsid w:val="00072C6F"/>
    <w:rsid w:val="00093213"/>
    <w:rsid w:val="000E0911"/>
    <w:rsid w:val="000E1749"/>
    <w:rsid w:val="00101F9F"/>
    <w:rsid w:val="00111E91"/>
    <w:rsid w:val="00122303"/>
    <w:rsid w:val="00130E87"/>
    <w:rsid w:val="0013109A"/>
    <w:rsid w:val="00175202"/>
    <w:rsid w:val="00193158"/>
    <w:rsid w:val="00193A97"/>
    <w:rsid w:val="001B249D"/>
    <w:rsid w:val="001C1F13"/>
    <w:rsid w:val="001F2A94"/>
    <w:rsid w:val="00207022"/>
    <w:rsid w:val="00210B7A"/>
    <w:rsid w:val="00231D5C"/>
    <w:rsid w:val="0024716D"/>
    <w:rsid w:val="00257296"/>
    <w:rsid w:val="00261213"/>
    <w:rsid w:val="002733AB"/>
    <w:rsid w:val="002B2608"/>
    <w:rsid w:val="002E4964"/>
    <w:rsid w:val="002F045C"/>
    <w:rsid w:val="002F0773"/>
    <w:rsid w:val="00307A96"/>
    <w:rsid w:val="00307F1C"/>
    <w:rsid w:val="003117CF"/>
    <w:rsid w:val="00315085"/>
    <w:rsid w:val="0031520E"/>
    <w:rsid w:val="00315999"/>
    <w:rsid w:val="0031618D"/>
    <w:rsid w:val="00325BA3"/>
    <w:rsid w:val="00331BD8"/>
    <w:rsid w:val="003460D9"/>
    <w:rsid w:val="00355255"/>
    <w:rsid w:val="0036486F"/>
    <w:rsid w:val="0037084F"/>
    <w:rsid w:val="00386949"/>
    <w:rsid w:val="003C3F35"/>
    <w:rsid w:val="003C48B2"/>
    <w:rsid w:val="003C6A57"/>
    <w:rsid w:val="003D3B78"/>
    <w:rsid w:val="003E35F4"/>
    <w:rsid w:val="003F2609"/>
    <w:rsid w:val="00426B22"/>
    <w:rsid w:val="004453ED"/>
    <w:rsid w:val="004532DC"/>
    <w:rsid w:val="00454559"/>
    <w:rsid w:val="00462EE1"/>
    <w:rsid w:val="0047489C"/>
    <w:rsid w:val="00480783"/>
    <w:rsid w:val="004C51FE"/>
    <w:rsid w:val="004F2F97"/>
    <w:rsid w:val="00501EB0"/>
    <w:rsid w:val="00523D99"/>
    <w:rsid w:val="005242A8"/>
    <w:rsid w:val="00524A57"/>
    <w:rsid w:val="00524F9E"/>
    <w:rsid w:val="00530C85"/>
    <w:rsid w:val="005327E9"/>
    <w:rsid w:val="005449C3"/>
    <w:rsid w:val="005602D0"/>
    <w:rsid w:val="005940C0"/>
    <w:rsid w:val="005B61ED"/>
    <w:rsid w:val="005F2D06"/>
    <w:rsid w:val="006025BD"/>
    <w:rsid w:val="00616D2B"/>
    <w:rsid w:val="00636B57"/>
    <w:rsid w:val="00642F22"/>
    <w:rsid w:val="0064754E"/>
    <w:rsid w:val="00675408"/>
    <w:rsid w:val="00696BEF"/>
    <w:rsid w:val="006A511A"/>
    <w:rsid w:val="006A702E"/>
    <w:rsid w:val="006B1995"/>
    <w:rsid w:val="006C12D4"/>
    <w:rsid w:val="006D63EF"/>
    <w:rsid w:val="006E3DDD"/>
    <w:rsid w:val="00724724"/>
    <w:rsid w:val="0072517F"/>
    <w:rsid w:val="00737FFD"/>
    <w:rsid w:val="007633D8"/>
    <w:rsid w:val="00790C10"/>
    <w:rsid w:val="007A185C"/>
    <w:rsid w:val="007A5FEF"/>
    <w:rsid w:val="007B2359"/>
    <w:rsid w:val="007C053F"/>
    <w:rsid w:val="007E09C2"/>
    <w:rsid w:val="00803237"/>
    <w:rsid w:val="00805C32"/>
    <w:rsid w:val="0081477F"/>
    <w:rsid w:val="00827CDB"/>
    <w:rsid w:val="00836AB4"/>
    <w:rsid w:val="008411A3"/>
    <w:rsid w:val="008929F9"/>
    <w:rsid w:val="00892CBD"/>
    <w:rsid w:val="00893FF7"/>
    <w:rsid w:val="0089540C"/>
    <w:rsid w:val="008B20DB"/>
    <w:rsid w:val="008D0B43"/>
    <w:rsid w:val="008D1FC7"/>
    <w:rsid w:val="008D3559"/>
    <w:rsid w:val="008E6062"/>
    <w:rsid w:val="009025F1"/>
    <w:rsid w:val="009030B1"/>
    <w:rsid w:val="0090535A"/>
    <w:rsid w:val="00905509"/>
    <w:rsid w:val="009200E2"/>
    <w:rsid w:val="009371F1"/>
    <w:rsid w:val="00970DF4"/>
    <w:rsid w:val="00990754"/>
    <w:rsid w:val="009B65F2"/>
    <w:rsid w:val="009B6B57"/>
    <w:rsid w:val="009C0B34"/>
    <w:rsid w:val="00A02A83"/>
    <w:rsid w:val="00A049F8"/>
    <w:rsid w:val="00A069F4"/>
    <w:rsid w:val="00A30A20"/>
    <w:rsid w:val="00A5639E"/>
    <w:rsid w:val="00A65DF0"/>
    <w:rsid w:val="00A73D4F"/>
    <w:rsid w:val="00A750A4"/>
    <w:rsid w:val="00A8773D"/>
    <w:rsid w:val="00AB19A0"/>
    <w:rsid w:val="00AB2AF6"/>
    <w:rsid w:val="00AB401B"/>
    <w:rsid w:val="00AD32AB"/>
    <w:rsid w:val="00AE6B0D"/>
    <w:rsid w:val="00B0452B"/>
    <w:rsid w:val="00B21660"/>
    <w:rsid w:val="00B33827"/>
    <w:rsid w:val="00B42188"/>
    <w:rsid w:val="00B5476E"/>
    <w:rsid w:val="00B56797"/>
    <w:rsid w:val="00BA1698"/>
    <w:rsid w:val="00BA3BF7"/>
    <w:rsid w:val="00BB5ACA"/>
    <w:rsid w:val="00C179BE"/>
    <w:rsid w:val="00C20728"/>
    <w:rsid w:val="00C24232"/>
    <w:rsid w:val="00C45D91"/>
    <w:rsid w:val="00C5351C"/>
    <w:rsid w:val="00C83A68"/>
    <w:rsid w:val="00CB7326"/>
    <w:rsid w:val="00CF2855"/>
    <w:rsid w:val="00CF40F6"/>
    <w:rsid w:val="00D37BF1"/>
    <w:rsid w:val="00D550A9"/>
    <w:rsid w:val="00D577F4"/>
    <w:rsid w:val="00D65EB2"/>
    <w:rsid w:val="00D739CA"/>
    <w:rsid w:val="00D7548A"/>
    <w:rsid w:val="00D87F33"/>
    <w:rsid w:val="00D9467D"/>
    <w:rsid w:val="00DB0E43"/>
    <w:rsid w:val="00DB6930"/>
    <w:rsid w:val="00DB744A"/>
    <w:rsid w:val="00DC2C2F"/>
    <w:rsid w:val="00DC2EBE"/>
    <w:rsid w:val="00DD7145"/>
    <w:rsid w:val="00DF0541"/>
    <w:rsid w:val="00E0041C"/>
    <w:rsid w:val="00E14B95"/>
    <w:rsid w:val="00E30EC8"/>
    <w:rsid w:val="00E42F82"/>
    <w:rsid w:val="00E45F28"/>
    <w:rsid w:val="00E500FE"/>
    <w:rsid w:val="00E743A0"/>
    <w:rsid w:val="00E91EF7"/>
    <w:rsid w:val="00E93E07"/>
    <w:rsid w:val="00E961EA"/>
    <w:rsid w:val="00EF4EAE"/>
    <w:rsid w:val="00EF5FD5"/>
    <w:rsid w:val="00F03BBE"/>
    <w:rsid w:val="00F23A4A"/>
    <w:rsid w:val="00F32A42"/>
    <w:rsid w:val="00F443CF"/>
    <w:rsid w:val="00F62122"/>
    <w:rsid w:val="00F9451C"/>
    <w:rsid w:val="00F958DB"/>
    <w:rsid w:val="00F9C3AC"/>
    <w:rsid w:val="00FC639B"/>
    <w:rsid w:val="00FD269B"/>
    <w:rsid w:val="00FE5682"/>
    <w:rsid w:val="00FF2A17"/>
    <w:rsid w:val="028373F4"/>
    <w:rsid w:val="03B00CA3"/>
    <w:rsid w:val="049197A5"/>
    <w:rsid w:val="050133FE"/>
    <w:rsid w:val="064BEDB7"/>
    <w:rsid w:val="067270C8"/>
    <w:rsid w:val="08586660"/>
    <w:rsid w:val="08A44CA1"/>
    <w:rsid w:val="0B2EA0F4"/>
    <w:rsid w:val="0B45D21C"/>
    <w:rsid w:val="0CEDDEF0"/>
    <w:rsid w:val="0D4CA47E"/>
    <w:rsid w:val="0EE874DF"/>
    <w:rsid w:val="0F45244E"/>
    <w:rsid w:val="137D7AD8"/>
    <w:rsid w:val="14874663"/>
    <w:rsid w:val="1751E846"/>
    <w:rsid w:val="1820C74B"/>
    <w:rsid w:val="19746D8C"/>
    <w:rsid w:val="1A898908"/>
    <w:rsid w:val="1AD28339"/>
    <w:rsid w:val="1CA4CA0B"/>
    <w:rsid w:val="1D74EF2F"/>
    <w:rsid w:val="1F6A2026"/>
    <w:rsid w:val="20716C64"/>
    <w:rsid w:val="21D6A3D3"/>
    <w:rsid w:val="23CD4C79"/>
    <w:rsid w:val="246DD491"/>
    <w:rsid w:val="24A05283"/>
    <w:rsid w:val="2609A4F2"/>
    <w:rsid w:val="28CAEF09"/>
    <w:rsid w:val="2AD54573"/>
    <w:rsid w:val="2AFC9D2E"/>
    <w:rsid w:val="2C88A11F"/>
    <w:rsid w:val="2D785B79"/>
    <w:rsid w:val="2F9747C9"/>
    <w:rsid w:val="309A7941"/>
    <w:rsid w:val="30E319FC"/>
    <w:rsid w:val="32EBF711"/>
    <w:rsid w:val="333B9739"/>
    <w:rsid w:val="343AD387"/>
    <w:rsid w:val="34D7679A"/>
    <w:rsid w:val="370A6BF7"/>
    <w:rsid w:val="376DA74A"/>
    <w:rsid w:val="3A869D7C"/>
    <w:rsid w:val="3D4EAECF"/>
    <w:rsid w:val="3E5BA729"/>
    <w:rsid w:val="3F7B38AE"/>
    <w:rsid w:val="3F88C1AC"/>
    <w:rsid w:val="3FF7778A"/>
    <w:rsid w:val="462B106B"/>
    <w:rsid w:val="47544F1B"/>
    <w:rsid w:val="489D9D26"/>
    <w:rsid w:val="48DB5305"/>
    <w:rsid w:val="4AF9BA3B"/>
    <w:rsid w:val="4D86275C"/>
    <w:rsid w:val="4E1CF9F3"/>
    <w:rsid w:val="50C3FC28"/>
    <w:rsid w:val="5160509F"/>
    <w:rsid w:val="5770D1A1"/>
    <w:rsid w:val="57E3BD64"/>
    <w:rsid w:val="58EDA5BB"/>
    <w:rsid w:val="59400959"/>
    <w:rsid w:val="5A4D10D1"/>
    <w:rsid w:val="5B1939F5"/>
    <w:rsid w:val="5B462601"/>
    <w:rsid w:val="5D20079F"/>
    <w:rsid w:val="5DA438AC"/>
    <w:rsid w:val="5F40090D"/>
    <w:rsid w:val="5FD6DBA4"/>
    <w:rsid w:val="60514E50"/>
    <w:rsid w:val="625E4F9C"/>
    <w:rsid w:val="625E8172"/>
    <w:rsid w:val="64D3DFEA"/>
    <w:rsid w:val="685E269D"/>
    <w:rsid w:val="6862CF06"/>
    <w:rsid w:val="68B66C5A"/>
    <w:rsid w:val="6A2609D7"/>
    <w:rsid w:val="6AB6A3DA"/>
    <w:rsid w:val="6F7AB947"/>
    <w:rsid w:val="70AE3539"/>
    <w:rsid w:val="70C99242"/>
    <w:rsid w:val="710A5584"/>
    <w:rsid w:val="714539A6"/>
    <w:rsid w:val="717161ED"/>
    <w:rsid w:val="7198D5EE"/>
    <w:rsid w:val="7368682F"/>
    <w:rsid w:val="73AF0480"/>
    <w:rsid w:val="754EE46F"/>
    <w:rsid w:val="759B0B27"/>
    <w:rsid w:val="76654D03"/>
    <w:rsid w:val="77627844"/>
    <w:rsid w:val="78EBD446"/>
    <w:rsid w:val="79849F1B"/>
    <w:rsid w:val="79BE8156"/>
    <w:rsid w:val="7A2DE611"/>
    <w:rsid w:val="7A980F6D"/>
    <w:rsid w:val="7C03EDEF"/>
    <w:rsid w:val="7C237508"/>
    <w:rsid w:val="7DA61D0C"/>
    <w:rsid w:val="7E3B7E7D"/>
    <w:rsid w:val="7E9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C898B"/>
  <w15:chartTrackingRefBased/>
  <w15:docId w15:val="{F3F0DD72-AC59-411F-B4A4-B65BAEC9A3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130E87"/>
    <w:pPr>
      <w:keepNext/>
      <w:keepLines/>
      <w:numPr>
        <w:numId w:val="1"/>
      </w:numPr>
      <w:shd w:val="clear" w:color="auto" w:fill="C5E0B3" w:themeFill="accent6" w:themeFillTint="66"/>
      <w:spacing w:before="240" w:after="120"/>
      <w:outlineLvl w:val="0"/>
    </w:pPr>
    <w:rPr>
      <w:rFonts w:asciiTheme="majorHAnsi" w:hAnsiTheme="majorHAnsi" w:eastAsiaTheme="majorEastAsia"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hAnsiTheme="majorHAnsi" w:eastAsiaTheme="majorEastAsia"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30E87"/>
    <w:rPr>
      <w:rFonts w:asciiTheme="majorHAnsi" w:hAnsiTheme="majorHAnsi" w:eastAsiaTheme="majorEastAsia" w:cstheme="majorBidi"/>
      <w:b/>
      <w:sz w:val="26"/>
      <w:szCs w:val="32"/>
      <w:shd w:val="clear" w:color="auto" w:fill="C5E0B3" w:themeFill="accent6" w:themeFillTint="66"/>
    </w:rPr>
  </w:style>
  <w:style w:type="character" w:styleId="Heading2Char" w:customStyle="1">
    <w:name w:val="Heading 2 Char"/>
    <w:basedOn w:val="DefaultParagraphFont"/>
    <w:link w:val="Heading2"/>
    <w:uiPriority w:val="9"/>
    <w:rsid w:val="001C1F13"/>
    <w:rPr>
      <w:rFonts w:asciiTheme="majorHAnsi" w:hAnsiTheme="majorHAnsi" w:eastAsiaTheme="majorEastAsia" w:cstheme="majorBidi"/>
      <w:b/>
      <w:sz w:val="26"/>
      <w:szCs w:val="26"/>
      <w:shd w:val="clear" w:color="auto" w:fill="C5E0B3" w:themeFill="accent6" w:themeFillTint="66"/>
    </w:rPr>
  </w:style>
  <w:style w:type="character" w:styleId="Heading3Char" w:customStyle="1">
    <w:name w:val="Heading 3 Char"/>
    <w:basedOn w:val="DefaultParagraphFont"/>
    <w:link w:val="Heading3"/>
    <w:uiPriority w:val="9"/>
    <w:rsid w:val="001C1F13"/>
    <w:rPr>
      <w:rFonts w:asciiTheme="majorHAnsi" w:hAnsiTheme="majorHAnsi" w:eastAsiaTheme="majorEastAsia" w:cstheme="majorBidi"/>
      <w:b/>
      <w:sz w:val="24"/>
      <w:szCs w:val="24"/>
      <w:shd w:val="clear" w:color="auto" w:fill="C5E0B3" w:themeFill="accent6" w:themeFillTint="66"/>
    </w:rPr>
  </w:style>
  <w:style w:type="character" w:styleId="Heading4Char" w:customStyle="1">
    <w:name w:val="Heading 4 Char"/>
    <w:basedOn w:val="DefaultParagraphFont"/>
    <w:link w:val="Heading4"/>
    <w:uiPriority w:val="9"/>
    <w:semiHidden/>
    <w:rsid w:val="00A069F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069F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069F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A069F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A069F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A069F4"/>
    <w:rPr>
      <w:rFonts w:asciiTheme="majorHAnsi" w:hAnsiTheme="majorHAnsi" w:eastAsiaTheme="majorEastAsia"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styleId="FootnoteTextChar" w:customStyle="1">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69F4"/>
    <w:rPr>
      <w:rFonts w:asciiTheme="majorHAnsi" w:hAnsiTheme="majorHAnsi" w:eastAsiaTheme="majorEastAsia"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styleId="Code" w:customStyle="1">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styleId="HeaderChar" w:customStyle="1">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styleId="FooterChar" w:customStyle="1">
    <w:name w:val="Footer Char"/>
    <w:basedOn w:val="DefaultParagraphFont"/>
    <w:link w:val="Footer"/>
    <w:uiPriority w:val="99"/>
    <w:rsid w:val="00FD269B"/>
    <w:rPr>
      <w:sz w:val="20"/>
    </w:rPr>
  </w:style>
  <w:style w:type="paragraph" w:styleId="AppendixStyle" w:customStyle="1">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FollowedHyperlink">
    <w:name w:val="FollowedHyperlink"/>
    <w:basedOn w:val="DefaultParagraphFont"/>
    <w:uiPriority w:val="99"/>
    <w:semiHidden/>
    <w:unhideWhenUsed/>
    <w:rsid w:val="008D1FC7"/>
    <w:rPr>
      <w:color w:val="954F72" w:themeColor="followedHyperlink"/>
      <w:u w:val="single"/>
    </w:rPr>
  </w:style>
  <w:style w:type="character" w:styleId="UnresolvedMention">
    <w:name w:val="Unresolved Mention"/>
    <w:basedOn w:val="DefaultParagraphFont"/>
    <w:uiPriority w:val="99"/>
    <w:semiHidden/>
    <w:unhideWhenUsed/>
    <w:rsid w:val="0013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9">
      <w:bodyDiv w:val="1"/>
      <w:marLeft w:val="0"/>
      <w:marRight w:val="0"/>
      <w:marTop w:val="0"/>
      <w:marBottom w:val="0"/>
      <w:divBdr>
        <w:top w:val="none" w:sz="0" w:space="0" w:color="auto"/>
        <w:left w:val="none" w:sz="0" w:space="0" w:color="auto"/>
        <w:bottom w:val="none" w:sz="0" w:space="0" w:color="auto"/>
        <w:right w:val="none" w:sz="0" w:space="0" w:color="auto"/>
      </w:divBdr>
    </w:div>
    <w:div w:id="149178762">
      <w:bodyDiv w:val="1"/>
      <w:marLeft w:val="0"/>
      <w:marRight w:val="0"/>
      <w:marTop w:val="0"/>
      <w:marBottom w:val="0"/>
      <w:divBdr>
        <w:top w:val="none" w:sz="0" w:space="0" w:color="auto"/>
        <w:left w:val="none" w:sz="0" w:space="0" w:color="auto"/>
        <w:bottom w:val="none" w:sz="0" w:space="0" w:color="auto"/>
        <w:right w:val="none" w:sz="0" w:space="0" w:color="auto"/>
      </w:divBdr>
    </w:div>
    <w:div w:id="108484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5bzKSXJydCw"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s://searchsoftwarequality.techtarget.com/definition/Agile-retrospective" TargetMode="External" Id="rId10" /><Relationship Type="http://schemas.openxmlformats.org/officeDocument/2006/relationships/settings" Target="settings.xml" Id="rId4" /><Relationship Type="http://schemas.openxmlformats.org/officeDocument/2006/relationships/hyperlink" Target="https://youtu.be/l66cVQLqMDQ" TargetMode="External" Id="rId9" /><Relationship Type="http://schemas.openxmlformats.org/officeDocument/2006/relationships/glossaryDocument" Target="glossary/document.xml" Id="Rbff57c8f124f4069" /><Relationship Type="http://schemas.openxmlformats.org/officeDocument/2006/relationships/image" Target="/media/image4.png" Id="R6b0909633b5d42fc" /><Relationship Type="http://schemas.openxmlformats.org/officeDocument/2006/relationships/image" Target="/media/image3.png" Id="R9264d8a00523421f" /><Relationship Type="http://schemas.openxmlformats.org/officeDocument/2006/relationships/image" Target="/media/image5.png" Id="R6f118ebe64f14e85" /><Relationship Type="http://schemas.openxmlformats.org/officeDocument/2006/relationships/image" Target="/media/image7.png" Id="R29e7f34fe8a04a3a" /><Relationship Type="http://schemas.openxmlformats.org/officeDocument/2006/relationships/image" Target="/media/image8.png" Id="R9c835d6d407d4258" /><Relationship Type="http://schemas.openxmlformats.org/officeDocument/2006/relationships/image" Target="/media/image9.png" Id="R8473685aa59746cf" /><Relationship Type="http://schemas.openxmlformats.org/officeDocument/2006/relationships/image" Target="/media/imagea.png" Id="Rde512cf711634ea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06d25e-ee8c-4ffe-a9f7-c09fed23e0aa}"/>
      </w:docPartPr>
      <w:docPartBody>
        <w:p w14:paraId="34FD21A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61CD-4945-4F56-9A51-6F502475D1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1302_book5</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R. Gibson</dc:creator>
  <keywords/>
  <dc:description/>
  <lastModifiedBy>Grayson A Wall</lastModifiedBy>
  <revision>30</revision>
  <dcterms:created xsi:type="dcterms:W3CDTF">2023-05-12T19:50:00.0000000Z</dcterms:created>
  <dcterms:modified xsi:type="dcterms:W3CDTF">2023-12-06T03:28:20.1665278Z</dcterms:modified>
</coreProperties>
</file>